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F9D" w:rsidRPr="008157EB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77F9D" w:rsidRPr="008157EB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77F9D" w:rsidRPr="008157EB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77F9D" w:rsidRPr="008157EB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77F9D" w:rsidRPr="00594AD8" w:rsidRDefault="00377F9D" w:rsidP="00377F9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377F9D" w:rsidRPr="00BE4534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pStyle w:val="a3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>
        <w:rPr>
          <w:rStyle w:val="a5"/>
          <w:caps/>
          <w:smallCaps w:val="0"/>
          <w:szCs w:val="28"/>
        </w:rPr>
        <w:t>отчет</w:t>
      </w:r>
    </w:p>
    <w:p w:rsidR="00377F9D" w:rsidRPr="00117859" w:rsidRDefault="00377F9D" w:rsidP="00377F9D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0E7649">
        <w:rPr>
          <w:b/>
          <w:sz w:val="28"/>
          <w:szCs w:val="28"/>
        </w:rPr>
        <w:t>№</w:t>
      </w:r>
      <w:r w:rsidR="0056067C" w:rsidRPr="00117859">
        <w:rPr>
          <w:b/>
          <w:sz w:val="28"/>
          <w:szCs w:val="28"/>
        </w:rPr>
        <w:t>2</w:t>
      </w:r>
    </w:p>
    <w:p w:rsidR="00377F9D" w:rsidRPr="00594AD8" w:rsidRDefault="00377F9D" w:rsidP="00377F9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6F5DF4"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377F9D" w:rsidRPr="00E37B59" w:rsidRDefault="00377F9D" w:rsidP="00377F9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5"/>
          <w:smallCaps w:val="0"/>
          <w:sz w:val="28"/>
          <w:szCs w:val="28"/>
        </w:rPr>
        <w:t xml:space="preserve">Тема: </w:t>
      </w:r>
      <w:r>
        <w:rPr>
          <w:rStyle w:val="a5"/>
          <w:smallCaps w:val="0"/>
          <w:sz w:val="28"/>
          <w:szCs w:val="28"/>
        </w:rPr>
        <w:t>«</w:t>
      </w:r>
      <w:r w:rsidR="0056067C" w:rsidRPr="00117859">
        <w:rPr>
          <w:rStyle w:val="a5"/>
          <w:smallCaps w:val="0"/>
          <w:sz w:val="28"/>
          <w:szCs w:val="28"/>
        </w:rPr>
        <w:t>А</w:t>
      </w:r>
      <w:r w:rsidR="0056067C">
        <w:rPr>
          <w:rStyle w:val="a5"/>
          <w:smallCaps w:val="0"/>
          <w:sz w:val="28"/>
          <w:szCs w:val="28"/>
        </w:rPr>
        <w:t>лгоритмы кодирования</w:t>
      </w:r>
      <w:r>
        <w:rPr>
          <w:rStyle w:val="a5"/>
          <w:smallCaps w:val="0"/>
          <w:sz w:val="28"/>
          <w:szCs w:val="28"/>
        </w:rPr>
        <w:t>»</w:t>
      </w:r>
    </w:p>
    <w:p w:rsidR="00117859" w:rsidRPr="00E37B59" w:rsidRDefault="00117859" w:rsidP="00117859">
      <w:pPr>
        <w:spacing w:line="360" w:lineRule="auto"/>
        <w:jc w:val="center"/>
        <w:rPr>
          <w:sz w:val="28"/>
          <w:szCs w:val="28"/>
        </w:rPr>
      </w:pPr>
      <w:r>
        <w:rPr>
          <w:rStyle w:val="a5"/>
          <w:smallCaps w:val="0"/>
          <w:sz w:val="28"/>
          <w:szCs w:val="28"/>
        </w:rPr>
        <w:t>Вариант 1</w:t>
      </w: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Pr="00BE4534" w:rsidRDefault="00377F9D" w:rsidP="00377F9D">
      <w:pPr>
        <w:spacing w:line="360" w:lineRule="auto"/>
        <w:jc w:val="center"/>
        <w:rPr>
          <w:sz w:val="28"/>
          <w:szCs w:val="28"/>
        </w:rPr>
      </w:pPr>
    </w:p>
    <w:tbl>
      <w:tblPr>
        <w:tblW w:w="4859" w:type="pct"/>
        <w:tblLook w:val="04A0" w:firstRow="1" w:lastRow="0" w:firstColumn="1" w:lastColumn="0" w:noHBand="0" w:noVBand="1"/>
      </w:tblPr>
      <w:tblGrid>
        <w:gridCol w:w="4186"/>
        <w:gridCol w:w="3233"/>
        <w:gridCol w:w="3188"/>
      </w:tblGrid>
      <w:tr w:rsidR="00C3303E" w:rsidRPr="00BE4534" w:rsidTr="00C3303E">
        <w:trPr>
          <w:trHeight w:val="624"/>
        </w:trPr>
        <w:tc>
          <w:tcPr>
            <w:tcW w:w="1973" w:type="pct"/>
            <w:vAlign w:val="bottom"/>
          </w:tcPr>
          <w:p w:rsidR="00377F9D" w:rsidRPr="006A4BCC" w:rsidRDefault="00377F9D" w:rsidP="004E1B3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Pr="000E7649">
              <w:rPr>
                <w:sz w:val="28"/>
                <w:szCs w:val="28"/>
              </w:rPr>
              <w:t>8301</w:t>
            </w:r>
          </w:p>
        </w:tc>
        <w:tc>
          <w:tcPr>
            <w:tcW w:w="1524" w:type="pct"/>
            <w:tcBorders>
              <w:bottom w:val="single" w:sz="4" w:space="0" w:color="auto"/>
            </w:tcBorders>
            <w:vAlign w:val="bottom"/>
          </w:tcPr>
          <w:p w:rsidR="00377F9D" w:rsidRPr="00C3303E" w:rsidRDefault="00377F9D" w:rsidP="004E1B3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03" w:type="pct"/>
            <w:vAlign w:val="bottom"/>
          </w:tcPr>
          <w:p w:rsidR="00377F9D" w:rsidRPr="000E7649" w:rsidRDefault="00377F9D" w:rsidP="004E1B3F">
            <w:pPr>
              <w:jc w:val="center"/>
              <w:rPr>
                <w:sz w:val="28"/>
                <w:szCs w:val="28"/>
              </w:rPr>
            </w:pPr>
            <w:r w:rsidRPr="000E7649">
              <w:rPr>
                <w:sz w:val="28"/>
                <w:szCs w:val="28"/>
              </w:rPr>
              <w:t>Забалуев Д.А.</w:t>
            </w:r>
          </w:p>
        </w:tc>
      </w:tr>
      <w:tr w:rsidR="00C3303E" w:rsidRPr="00BE4534" w:rsidTr="00C3303E">
        <w:trPr>
          <w:trHeight w:val="614"/>
        </w:trPr>
        <w:tc>
          <w:tcPr>
            <w:tcW w:w="1973" w:type="pct"/>
            <w:vAlign w:val="bottom"/>
          </w:tcPr>
          <w:p w:rsidR="00377F9D" w:rsidRPr="00C3303E" w:rsidRDefault="00377F9D" w:rsidP="004E1B3F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F9D" w:rsidRPr="006A4BCC" w:rsidRDefault="00377F9D" w:rsidP="004E1B3F">
            <w:pPr>
              <w:rPr>
                <w:sz w:val="28"/>
                <w:szCs w:val="28"/>
              </w:rPr>
            </w:pPr>
          </w:p>
        </w:tc>
        <w:tc>
          <w:tcPr>
            <w:tcW w:w="1503" w:type="pct"/>
            <w:vAlign w:val="bottom"/>
          </w:tcPr>
          <w:p w:rsidR="00377F9D" w:rsidRPr="006F5DF4" w:rsidRDefault="006F5DF4" w:rsidP="004E1B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Тутуева А.В. </w:t>
            </w:r>
          </w:p>
        </w:tc>
      </w:tr>
    </w:tbl>
    <w:p w:rsidR="00377F9D" w:rsidRDefault="00377F9D" w:rsidP="00377F9D">
      <w:pPr>
        <w:spacing w:line="360" w:lineRule="auto"/>
        <w:jc w:val="center"/>
        <w:rPr>
          <w:bCs/>
          <w:sz w:val="28"/>
          <w:szCs w:val="28"/>
        </w:rPr>
      </w:pPr>
    </w:p>
    <w:p w:rsidR="00377F9D" w:rsidRPr="00BE4534" w:rsidRDefault="00377F9D" w:rsidP="00377F9D">
      <w:pPr>
        <w:spacing w:line="360" w:lineRule="auto"/>
        <w:jc w:val="center"/>
        <w:rPr>
          <w:bCs/>
          <w:sz w:val="28"/>
          <w:szCs w:val="28"/>
        </w:rPr>
      </w:pPr>
    </w:p>
    <w:p w:rsidR="00377F9D" w:rsidRPr="00BE4534" w:rsidRDefault="00377F9D" w:rsidP="00377F9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377F9D" w:rsidRPr="006F5DF4" w:rsidRDefault="001E23BF" w:rsidP="00377F9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377F9D" w:rsidRDefault="00B25B71" w:rsidP="006F5DF4">
      <w:pPr>
        <w:pStyle w:val="2"/>
        <w:ind w:left="284" w:hanging="284"/>
      </w:pPr>
      <w:r>
        <w:br w:type="page"/>
      </w:r>
      <w:r w:rsidR="00377F9D">
        <w:lastRenderedPageBreak/>
        <w:t>Цель работы</w:t>
      </w:r>
    </w:p>
    <w:p w:rsidR="006F5DF4" w:rsidRDefault="006F5DF4" w:rsidP="006F5DF4">
      <w:pPr>
        <w:ind w:left="708"/>
      </w:pPr>
    </w:p>
    <w:p w:rsidR="00404494" w:rsidRPr="00117859" w:rsidRDefault="006F5DF4" w:rsidP="0057791B">
      <w:pPr>
        <w:pStyle w:val="a3"/>
      </w:pPr>
      <w:r>
        <w:t xml:space="preserve">Реализовать </w:t>
      </w:r>
      <w:r w:rsidR="00117859" w:rsidRPr="00117859">
        <w:t xml:space="preserve">кодирование и декодирование по алгоритму </w:t>
      </w:r>
      <w:r w:rsidR="00117859">
        <w:t>Хаффмана входной строки, вводимой через консоль. Посчитать объем памяти, который занимает исходная и закодированная строки. Вывести на экран таблицу частот и кодов, результат кодирования и декодирования, коэффициент сжатия.</w:t>
      </w:r>
    </w:p>
    <w:p w:rsidR="00404494" w:rsidRDefault="00404494" w:rsidP="006F5DF4">
      <w:pPr>
        <w:pStyle w:val="2"/>
        <w:ind w:left="284" w:hanging="284"/>
      </w:pPr>
      <w:r>
        <w:t>Описание программы</w:t>
      </w:r>
    </w:p>
    <w:p w:rsidR="006E130E" w:rsidRDefault="006E130E" w:rsidP="006E130E"/>
    <w:p w:rsidR="00CB3C93" w:rsidRDefault="00117859" w:rsidP="00A74D0A">
      <w:pPr>
        <w:pStyle w:val="a3"/>
      </w:pPr>
      <w:r>
        <w:t>Идея алгоритма основана на частоте появления символа в последовательности. Символ, который встречается в последовательности чаще всего, получает маленький код, а символ, который встречается реже всего, получает длинный код.</w:t>
      </w:r>
    </w:p>
    <w:p w:rsidR="00A74D0A" w:rsidRPr="00A74D0A" w:rsidRDefault="00A74D0A" w:rsidP="00A74D0A"/>
    <w:p w:rsidR="00117859" w:rsidRDefault="00117859" w:rsidP="00A74D0A">
      <w:pPr>
        <w:pStyle w:val="a3"/>
      </w:pPr>
      <w:r>
        <w:t xml:space="preserve">Прежде всего, высчитывается количество вхождений каждого символа в кодируемую строку. Затем эти символы становятся «листьями» бинарного дерева с весом равным количеству вхождений. Бинарное дерево строится от листьев к корню по следующему принципу: </w:t>
      </w:r>
      <w:r w:rsidR="00A74D0A">
        <w:t xml:space="preserve">создаются узлы дерева, хранящие сам символ и его вес(приоритет) – количество вхождений символа в строку, затем </w:t>
      </w:r>
      <w:r>
        <w:t xml:space="preserve">строится очередь с приоритетами, где в качестве приоритета выступает </w:t>
      </w:r>
      <w:r w:rsidR="00A74D0A">
        <w:t>вес узла; далее из очереди берутся два узла с наименьшим приоритетом и создается новый узел, для которого эти два элемента будут потомками; новый узел получает вес равный сумме весов своих потомков и добавляется обратно в очередь. Данный процесс идёт до тех пор, пока в очереди не останется один узел – корень бинарного дерева.</w:t>
      </w:r>
    </w:p>
    <w:p w:rsidR="00A74D0A" w:rsidRPr="00A74D0A" w:rsidRDefault="00A74D0A" w:rsidP="00A74D0A"/>
    <w:p w:rsidR="00A74D0A" w:rsidRDefault="00A74D0A" w:rsidP="00A74D0A">
      <w:pPr>
        <w:pStyle w:val="a3"/>
      </w:pPr>
      <w:r>
        <w:t xml:space="preserve">Чтобы </w:t>
      </w:r>
      <w:r>
        <w:t>получить код для каждого символа, надо просто пройтись по дереву</w:t>
      </w:r>
      <w:r>
        <w:t xml:space="preserve"> до каждого листа</w:t>
      </w:r>
      <w:r>
        <w:t xml:space="preserve">, и для каждого перехода добавлять 0, если </w:t>
      </w:r>
      <w:r>
        <w:t>идём влево, и 1 — если направо.</w:t>
      </w:r>
    </w:p>
    <w:p w:rsidR="00A74D0A" w:rsidRDefault="00A74D0A" w:rsidP="00A74D0A">
      <w:pPr>
        <w:pStyle w:val="a3"/>
      </w:pPr>
      <w:r>
        <w:t xml:space="preserve">Чтобы расшифровать закодированную строку, </w:t>
      </w:r>
      <w:r>
        <w:t>необходимо</w:t>
      </w:r>
      <w:r>
        <w:t xml:space="preserve">, просто идти по дереву, сворачивая в соответствующую каждому биту сторону до тех пор, пока мы не </w:t>
      </w:r>
      <w:r>
        <w:t>будет достигнут лист</w:t>
      </w:r>
      <w:r>
        <w:t xml:space="preserve">. </w:t>
      </w:r>
    </w:p>
    <w:p w:rsidR="00A74D0A" w:rsidRDefault="00A74D0A" w:rsidP="006F5DF4">
      <w:pPr>
        <w:ind w:firstLine="284"/>
      </w:pPr>
    </w:p>
    <w:p w:rsidR="00A74D0A" w:rsidRPr="00D86D3E" w:rsidRDefault="00A74D0A" w:rsidP="00A74D0A">
      <w:pPr>
        <w:pStyle w:val="a3"/>
      </w:pPr>
      <w:r>
        <w:t>В данной программе используются следующие структуры данных:</w:t>
      </w:r>
    </w:p>
    <w:p w:rsidR="00D86D3E" w:rsidRDefault="001E23BF" w:rsidP="00A74D0A">
      <w:pPr>
        <w:pStyle w:val="a3"/>
        <w:numPr>
          <w:ilvl w:val="0"/>
          <w:numId w:val="14"/>
        </w:numPr>
        <w:ind w:left="0" w:firstLine="567"/>
      </w:pPr>
      <w:r>
        <w:t>Класс</w:t>
      </w:r>
      <w:r w:rsidR="00D86D3E">
        <w:t xml:space="preserve"> </w:t>
      </w:r>
      <w:proofErr w:type="spellStart"/>
      <w:r w:rsidR="00A74D0A">
        <w:rPr>
          <w:lang w:val="en-US"/>
        </w:rPr>
        <w:t>HuffmanTree</w:t>
      </w:r>
      <w:proofErr w:type="spellEnd"/>
      <w:r w:rsidR="00D86D3E">
        <w:t>:</w:t>
      </w:r>
    </w:p>
    <w:p w:rsidR="004E1B3F" w:rsidRDefault="00A74D0A" w:rsidP="003A6E3F">
      <w:pPr>
        <w:pStyle w:val="a3"/>
        <w:ind w:left="709" w:hanging="284"/>
      </w:pPr>
      <w:r>
        <w:rPr>
          <w:lang w:val="en-US"/>
        </w:rPr>
        <w:tab/>
      </w:r>
      <w:r>
        <w:t xml:space="preserve">Данный класс реализует </w:t>
      </w:r>
      <w:r w:rsidR="003A6E3F">
        <w:t xml:space="preserve">дерево Хаффмана. Дерево состоит из узлов класса </w:t>
      </w:r>
      <w:r w:rsidR="003A6E3F">
        <w:rPr>
          <w:lang w:val="en-US"/>
        </w:rPr>
        <w:t>Node</w:t>
      </w:r>
      <w:r w:rsidR="003A6E3F">
        <w:t xml:space="preserve">, которые хранят символ и его частоту, а также указатели на потомков. В этом классе хранятся: таблицы кодирования и декодирования (контейнер </w:t>
      </w:r>
      <w:r w:rsidR="003A6E3F">
        <w:rPr>
          <w:lang w:val="en-US"/>
        </w:rPr>
        <w:t>Map</w:t>
      </w:r>
      <w:r w:rsidR="003A6E3F" w:rsidRPr="003A6E3F">
        <w:t>)</w:t>
      </w:r>
      <w:r w:rsidR="003A6E3F">
        <w:t>, которые строятся на основе готового дерева; указатель на корень дерева; очередь с приоритетами, хранящая узлы, по которым строится дерево.</w:t>
      </w:r>
    </w:p>
    <w:p w:rsidR="003A6E3F" w:rsidRDefault="003A6E3F" w:rsidP="003A6E3F">
      <w:pPr>
        <w:pStyle w:val="a3"/>
        <w:ind w:left="708" w:firstLine="0"/>
        <w:rPr>
          <w:rFonts w:eastAsiaTheme="minorHAnsi"/>
        </w:rPr>
      </w:pPr>
      <w:r>
        <w:rPr>
          <w:rFonts w:eastAsiaTheme="minorHAnsi"/>
        </w:rPr>
        <w:tab/>
        <w:t xml:space="preserve">Данный класс имеет один публичный метод – </w:t>
      </w:r>
      <w:proofErr w:type="spellStart"/>
      <w:proofErr w:type="gramStart"/>
      <w:r>
        <w:rPr>
          <w:rFonts w:eastAsiaTheme="minorHAnsi"/>
          <w:lang w:val="en-US"/>
        </w:rPr>
        <w:t>createFrom</w:t>
      </w:r>
      <w:proofErr w:type="spellEnd"/>
      <w:r w:rsidRPr="003A6E3F">
        <w:rPr>
          <w:rFonts w:eastAsiaTheme="minorHAnsi"/>
        </w:rPr>
        <w:t>(</w:t>
      </w:r>
      <w:proofErr w:type="gramEnd"/>
      <w:r>
        <w:rPr>
          <w:rFonts w:eastAsiaTheme="minorHAnsi"/>
          <w:lang w:val="en-US"/>
        </w:rPr>
        <w:t>Map</w:t>
      </w:r>
      <w:r w:rsidRPr="003A6E3F">
        <w:rPr>
          <w:rFonts w:eastAsiaTheme="minorHAnsi"/>
        </w:rPr>
        <w:t>&lt;</w:t>
      </w:r>
      <w:r>
        <w:rPr>
          <w:rFonts w:eastAsiaTheme="minorHAnsi"/>
          <w:lang w:val="en-US"/>
        </w:rPr>
        <w:t>char</w:t>
      </w:r>
      <w:r w:rsidRPr="003A6E3F">
        <w:rPr>
          <w:rFonts w:eastAsiaTheme="minorHAnsi"/>
        </w:rPr>
        <w:t xml:space="preserve">, </w:t>
      </w:r>
      <w:r>
        <w:rPr>
          <w:rFonts w:eastAsiaTheme="minorHAnsi"/>
          <w:lang w:val="en-US"/>
        </w:rPr>
        <w:t>in</w:t>
      </w:r>
      <w:r>
        <w:rPr>
          <w:rFonts w:eastAsiaTheme="minorHAnsi"/>
        </w:rPr>
        <w:t>t</w:t>
      </w:r>
      <w:r w:rsidRPr="003A6E3F">
        <w:rPr>
          <w:rFonts w:eastAsiaTheme="minorHAnsi"/>
        </w:rPr>
        <w:t xml:space="preserve">&gt;&amp; </w:t>
      </w:r>
      <w:proofErr w:type="spellStart"/>
      <w:r>
        <w:rPr>
          <w:rFonts w:eastAsiaTheme="minorHAnsi"/>
          <w:lang w:val="en-US"/>
        </w:rPr>
        <w:t>arr</w:t>
      </w:r>
      <w:proofErr w:type="spellEnd"/>
      <w:r w:rsidRPr="003A6E3F">
        <w:rPr>
          <w:rFonts w:eastAsiaTheme="minorHAnsi"/>
        </w:rPr>
        <w:t>)</w:t>
      </w:r>
      <w:r>
        <w:rPr>
          <w:rFonts w:eastAsiaTheme="minorHAnsi"/>
        </w:rPr>
        <w:t>, который</w:t>
      </w:r>
      <w:r w:rsidRPr="003A6E3F">
        <w:rPr>
          <w:rFonts w:eastAsiaTheme="minorHAnsi"/>
        </w:rPr>
        <w:t xml:space="preserve"> </w:t>
      </w:r>
      <w:r>
        <w:rPr>
          <w:rFonts w:eastAsiaTheme="minorHAnsi"/>
        </w:rPr>
        <w:t xml:space="preserve">строит дерево из ассоциативного массива, хранящего символы и их частоты. </w:t>
      </w:r>
    </w:p>
    <w:p w:rsidR="003A6E3F" w:rsidRDefault="003A6E3F" w:rsidP="003A6E3F">
      <w:pPr>
        <w:pStyle w:val="a3"/>
        <w:rPr>
          <w:rFonts w:eastAsiaTheme="minorHAnsi"/>
        </w:rPr>
      </w:pPr>
      <w:r>
        <w:rPr>
          <w:rFonts w:eastAsiaTheme="minorHAnsi"/>
        </w:rPr>
        <w:tab/>
        <w:t xml:space="preserve">Данный класс имеет два приватных метода – </w:t>
      </w:r>
      <w:proofErr w:type="spellStart"/>
      <w:proofErr w:type="gramStart"/>
      <w:r>
        <w:rPr>
          <w:rFonts w:eastAsiaTheme="minorHAnsi"/>
          <w:lang w:val="en-US"/>
        </w:rPr>
        <w:t>putTo</w:t>
      </w:r>
      <w:proofErr w:type="spellEnd"/>
      <w:r w:rsidRPr="003A6E3F">
        <w:rPr>
          <w:rFonts w:eastAsiaTheme="minorHAnsi"/>
        </w:rPr>
        <w:t>(</w:t>
      </w:r>
      <w:proofErr w:type="gramEnd"/>
      <w:r>
        <w:rPr>
          <w:rFonts w:eastAsiaTheme="minorHAnsi"/>
        </w:rPr>
        <w:t>…</w:t>
      </w:r>
      <w:r w:rsidRPr="003A6E3F">
        <w:rPr>
          <w:rFonts w:eastAsiaTheme="minorHAnsi"/>
        </w:rPr>
        <w:t xml:space="preserve">) </w:t>
      </w:r>
      <w:r>
        <w:rPr>
          <w:rFonts w:eastAsiaTheme="minorHAnsi"/>
        </w:rPr>
        <w:t xml:space="preserve">и </w:t>
      </w:r>
      <w:r>
        <w:rPr>
          <w:rFonts w:eastAsiaTheme="minorHAnsi"/>
          <w:lang w:val="en-US"/>
        </w:rPr>
        <w:t>clear</w:t>
      </w:r>
      <w:r w:rsidRPr="003A6E3F">
        <w:rPr>
          <w:rFonts w:eastAsiaTheme="minorHAnsi"/>
        </w:rPr>
        <w:t>()</w:t>
      </w:r>
      <w:r>
        <w:rPr>
          <w:rFonts w:eastAsiaTheme="minorHAnsi"/>
        </w:rPr>
        <w:t xml:space="preserve">. </w:t>
      </w:r>
      <w:proofErr w:type="spellStart"/>
      <w:r>
        <w:rPr>
          <w:rFonts w:eastAsiaTheme="minorHAnsi"/>
          <w:lang w:val="en-US"/>
        </w:rPr>
        <w:t>putTo</w:t>
      </w:r>
      <w:proofErr w:type="spellEnd"/>
      <w:r>
        <w:rPr>
          <w:rFonts w:eastAsiaTheme="minorHAnsi"/>
        </w:rPr>
        <w:t xml:space="preserve"> осуществляет построение </w:t>
      </w:r>
      <w:r>
        <w:rPr>
          <w:rFonts w:eastAsiaTheme="minorHAnsi"/>
        </w:rPr>
        <w:tab/>
        <w:t>таблиц кодирования и декодирования по готовому дереву</w:t>
      </w:r>
      <w:r w:rsidR="003D6216" w:rsidRPr="003D6216">
        <w:rPr>
          <w:rFonts w:eastAsiaTheme="minorHAnsi"/>
        </w:rPr>
        <w:t xml:space="preserve">; </w:t>
      </w:r>
      <w:r w:rsidR="003D6216">
        <w:rPr>
          <w:rFonts w:eastAsiaTheme="minorHAnsi"/>
          <w:lang w:val="en-US"/>
        </w:rPr>
        <w:t>clear</w:t>
      </w:r>
      <w:r w:rsidR="003D6216" w:rsidRPr="003D6216">
        <w:rPr>
          <w:rFonts w:eastAsiaTheme="minorHAnsi"/>
        </w:rPr>
        <w:t xml:space="preserve"> </w:t>
      </w:r>
      <w:r w:rsidR="003D6216">
        <w:rPr>
          <w:rFonts w:eastAsiaTheme="minorHAnsi"/>
        </w:rPr>
        <w:t xml:space="preserve">вызывается в деструкторе и удаляет </w:t>
      </w:r>
      <w:r w:rsidR="003D6216">
        <w:rPr>
          <w:rFonts w:eastAsiaTheme="minorHAnsi"/>
        </w:rPr>
        <w:tab/>
        <w:t>всё дерево.</w:t>
      </w:r>
    </w:p>
    <w:p w:rsidR="003E4FA3" w:rsidRDefault="003E4FA3" w:rsidP="003E4FA3">
      <w:pPr>
        <w:rPr>
          <w:rFonts w:eastAsiaTheme="minorHAnsi"/>
        </w:rPr>
      </w:pPr>
    </w:p>
    <w:p w:rsidR="003D6216" w:rsidRDefault="003D6216" w:rsidP="003D6216">
      <w:pPr>
        <w:pStyle w:val="a3"/>
        <w:numPr>
          <w:ilvl w:val="0"/>
          <w:numId w:val="14"/>
        </w:numPr>
        <w:ind w:left="0" w:firstLine="567"/>
      </w:pPr>
      <w:r>
        <w:t xml:space="preserve">Класс </w:t>
      </w:r>
      <w:r>
        <w:rPr>
          <w:lang w:val="en-US"/>
        </w:rPr>
        <w:t>Map</w:t>
      </w:r>
      <w:r>
        <w:t>:</w:t>
      </w:r>
    </w:p>
    <w:p w:rsidR="003D6216" w:rsidRDefault="003D6216" w:rsidP="003D6216">
      <w:pPr>
        <w:pStyle w:val="a3"/>
        <w:ind w:left="709" w:hanging="284"/>
        <w:rPr>
          <w:rFonts w:eastAsiaTheme="minorHAnsi"/>
        </w:rPr>
      </w:pPr>
      <w:r w:rsidRPr="003D6216">
        <w:tab/>
      </w:r>
      <w:r>
        <w:t>Обычный шаблонный ассоциативный массив. В данной программе используется для возможности одновременного хранения символов строки и их частот, а также для хранения таблиц кодирования и декодирования.</w:t>
      </w:r>
    </w:p>
    <w:p w:rsidR="003D6216" w:rsidRPr="003E4FA3" w:rsidRDefault="003D6216" w:rsidP="003E4FA3">
      <w:pPr>
        <w:rPr>
          <w:rFonts w:eastAsiaTheme="minorHAnsi"/>
        </w:rPr>
      </w:pPr>
    </w:p>
    <w:p w:rsidR="003D6216" w:rsidRDefault="003D6216" w:rsidP="003D6216">
      <w:pPr>
        <w:rPr>
          <w:rFonts w:eastAsiaTheme="minorHAnsi"/>
        </w:rPr>
      </w:pPr>
    </w:p>
    <w:p w:rsidR="003D6216" w:rsidRDefault="003D6216" w:rsidP="003D6216">
      <w:pPr>
        <w:rPr>
          <w:rFonts w:eastAsiaTheme="minorHAnsi"/>
        </w:rPr>
      </w:pPr>
    </w:p>
    <w:p w:rsidR="003D6216" w:rsidRDefault="003D6216" w:rsidP="003D6216">
      <w:pPr>
        <w:rPr>
          <w:rFonts w:eastAsiaTheme="minorHAnsi"/>
        </w:rPr>
      </w:pPr>
    </w:p>
    <w:p w:rsidR="003D6216" w:rsidRDefault="003D6216" w:rsidP="003D6216">
      <w:pPr>
        <w:rPr>
          <w:rFonts w:eastAsiaTheme="minorHAnsi"/>
        </w:rPr>
      </w:pPr>
    </w:p>
    <w:p w:rsidR="003D6216" w:rsidRDefault="003D6216" w:rsidP="003D6216">
      <w:pPr>
        <w:rPr>
          <w:rFonts w:eastAsiaTheme="minorHAnsi"/>
        </w:rPr>
      </w:pPr>
    </w:p>
    <w:p w:rsidR="003D6216" w:rsidRDefault="003D6216" w:rsidP="003D6216">
      <w:pPr>
        <w:pStyle w:val="a3"/>
        <w:numPr>
          <w:ilvl w:val="0"/>
          <w:numId w:val="14"/>
        </w:numPr>
        <w:ind w:left="0" w:firstLine="567"/>
      </w:pPr>
      <w:r>
        <w:lastRenderedPageBreak/>
        <w:t xml:space="preserve">Класс </w:t>
      </w:r>
      <w:r>
        <w:rPr>
          <w:lang w:val="en-US"/>
        </w:rPr>
        <w:t>List</w:t>
      </w:r>
      <w:r>
        <w:t>:</w:t>
      </w:r>
    </w:p>
    <w:p w:rsidR="003D6216" w:rsidRDefault="003D6216" w:rsidP="003D6216">
      <w:pPr>
        <w:pStyle w:val="a3"/>
        <w:ind w:left="709" w:hanging="284"/>
      </w:pPr>
      <w:r w:rsidRPr="003D6216">
        <w:tab/>
      </w:r>
      <w:r>
        <w:t xml:space="preserve">Обычный шаблонный </w:t>
      </w:r>
      <w:r>
        <w:t xml:space="preserve">двусвязный список. Используется вместе с контейнером </w:t>
      </w:r>
      <w:r>
        <w:rPr>
          <w:lang w:val="en-US"/>
        </w:rPr>
        <w:t>Map</w:t>
      </w:r>
      <w:r>
        <w:t xml:space="preserve"> для хранения всех ключей ассоциативного массива.</w:t>
      </w:r>
    </w:p>
    <w:p w:rsidR="003D6216" w:rsidRDefault="003D6216" w:rsidP="003D6216"/>
    <w:p w:rsidR="003D6216" w:rsidRDefault="003D6216" w:rsidP="003D6216">
      <w:pPr>
        <w:pStyle w:val="a3"/>
        <w:numPr>
          <w:ilvl w:val="0"/>
          <w:numId w:val="14"/>
        </w:numPr>
        <w:ind w:left="0" w:firstLine="567"/>
      </w:pPr>
      <w:r>
        <w:t xml:space="preserve">Класс </w:t>
      </w:r>
      <w:r>
        <w:rPr>
          <w:lang w:val="en-US"/>
        </w:rPr>
        <w:t>Queue</w:t>
      </w:r>
      <w:r>
        <w:t>:</w:t>
      </w:r>
    </w:p>
    <w:p w:rsidR="003D6216" w:rsidRDefault="003D6216" w:rsidP="003D6216">
      <w:pPr>
        <w:pStyle w:val="a3"/>
        <w:ind w:left="709" w:hanging="284"/>
      </w:pPr>
      <w:r w:rsidRPr="003D6216">
        <w:tab/>
      </w:r>
      <w:r>
        <w:t>Обычная шаблонная очередь. Используется при декодировании для хранения кода каждого символа строки.</w:t>
      </w:r>
    </w:p>
    <w:p w:rsidR="003D6216" w:rsidRDefault="003D6216" w:rsidP="003D6216">
      <w:pPr>
        <w:pStyle w:val="a3"/>
        <w:ind w:left="709" w:hanging="284"/>
      </w:pPr>
      <w:r>
        <w:t xml:space="preserve"> </w:t>
      </w:r>
    </w:p>
    <w:p w:rsidR="003D6216" w:rsidRDefault="003D6216" w:rsidP="003D6216">
      <w:pPr>
        <w:pStyle w:val="a3"/>
        <w:numPr>
          <w:ilvl w:val="0"/>
          <w:numId w:val="14"/>
        </w:numPr>
        <w:ind w:left="0" w:firstLine="567"/>
      </w:pPr>
      <w:r>
        <w:t xml:space="preserve">Класс </w:t>
      </w:r>
      <w:proofErr w:type="spellStart"/>
      <w:r>
        <w:rPr>
          <w:lang w:val="en-US"/>
        </w:rPr>
        <w:t>priority_queue</w:t>
      </w:r>
      <w:proofErr w:type="spellEnd"/>
      <w:r>
        <w:t>:</w:t>
      </w:r>
    </w:p>
    <w:p w:rsidR="003D6216" w:rsidRPr="003D6216" w:rsidRDefault="003D6216" w:rsidP="003D6216">
      <w:pPr>
        <w:pStyle w:val="a3"/>
        <w:ind w:left="709" w:hanging="284"/>
      </w:pPr>
      <w:r w:rsidRPr="003D6216">
        <w:tab/>
      </w:r>
      <w:r>
        <w:t>Обычная шаблонная очередь</w:t>
      </w:r>
      <w:r>
        <w:t xml:space="preserve"> с приоритетами на основе двоичной </w:t>
      </w:r>
      <w:proofErr w:type="spellStart"/>
      <w:r>
        <w:rPr>
          <w:lang w:val="en-US"/>
        </w:rPr>
        <w:t>minHeap</w:t>
      </w:r>
      <w:proofErr w:type="spellEnd"/>
      <w:r>
        <w:t xml:space="preserve">. Используется </w:t>
      </w:r>
      <w:r>
        <w:t>для хранения узлов для создания дерева Хаффмана</w:t>
      </w:r>
    </w:p>
    <w:p w:rsidR="00CB3C93" w:rsidRPr="00A600EF" w:rsidRDefault="00CB3C93" w:rsidP="00CB3C93"/>
    <w:p w:rsidR="00CB3C93" w:rsidRDefault="00A40914" w:rsidP="006F5DF4">
      <w:pPr>
        <w:pStyle w:val="2"/>
        <w:ind w:left="284" w:hanging="284"/>
      </w:pPr>
      <w:r>
        <w:t>Оценка временной сложности методов</w:t>
      </w:r>
    </w:p>
    <w:p w:rsidR="00CB3C93" w:rsidRDefault="00A5340D" w:rsidP="00A5340D">
      <w:pPr>
        <w:pStyle w:val="a3"/>
        <w:ind w:firstLine="0"/>
        <w:rPr>
          <w:i/>
        </w:rPr>
      </w:pPr>
      <w:r>
        <w:tab/>
      </w:r>
      <w:r>
        <w:rPr>
          <w:i/>
          <w:lang w:val="en-US"/>
        </w:rPr>
        <w:t xml:space="preserve">N – </w:t>
      </w:r>
      <w:proofErr w:type="gramStart"/>
      <w:r>
        <w:rPr>
          <w:i/>
        </w:rPr>
        <w:t>количество</w:t>
      </w:r>
      <w:proofErr w:type="gramEnd"/>
      <w:r>
        <w:rPr>
          <w:i/>
        </w:rPr>
        <w:t xml:space="preserve"> символов входной строки</w:t>
      </w:r>
    </w:p>
    <w:p w:rsidR="00A5340D" w:rsidRPr="00A5340D" w:rsidRDefault="00A5340D" w:rsidP="00A5340D">
      <w:pPr>
        <w:rPr>
          <w:i/>
        </w:rPr>
      </w:pPr>
      <w:r>
        <w:tab/>
      </w:r>
      <w:r>
        <w:rPr>
          <w:i/>
          <w:lang w:val="en-US"/>
        </w:rPr>
        <w:t xml:space="preserve">M </w:t>
      </w:r>
      <w:r>
        <w:rPr>
          <w:i/>
        </w:rPr>
        <w:t xml:space="preserve">– </w:t>
      </w:r>
      <w:proofErr w:type="gramStart"/>
      <w:r>
        <w:rPr>
          <w:i/>
        </w:rPr>
        <w:t>количество</w:t>
      </w:r>
      <w:proofErr w:type="gramEnd"/>
      <w:r>
        <w:rPr>
          <w:i/>
        </w:rPr>
        <w:t xml:space="preserve"> символов в алфавите</w:t>
      </w:r>
    </w:p>
    <w:p w:rsidR="00212540" w:rsidRDefault="00124C36" w:rsidP="00212540">
      <w:pPr>
        <w:pStyle w:val="a3"/>
        <w:numPr>
          <w:ilvl w:val="0"/>
          <w:numId w:val="16"/>
        </w:numPr>
      </w:pPr>
      <w:proofErr w:type="spellStart"/>
      <w:r>
        <w:rPr>
          <w:b/>
          <w:i/>
          <w:lang w:val="en-US"/>
        </w:rPr>
        <w:t>createFrom</w:t>
      </w:r>
      <w:proofErr w:type="spellEnd"/>
      <w:r w:rsidR="003D6216" w:rsidRPr="00124C36">
        <w:rPr>
          <w:b/>
          <w:i/>
        </w:rPr>
        <w:t xml:space="preserve"> </w:t>
      </w:r>
      <w:r w:rsidR="008E2CBB">
        <w:t>имеет временную сложность О(</w:t>
      </w:r>
      <w:r w:rsidR="00503823">
        <w:rPr>
          <w:i/>
          <w:lang w:val="en-US"/>
        </w:rPr>
        <w:t>M</w:t>
      </w:r>
      <w:r w:rsidRPr="00124C36">
        <w:rPr>
          <w:i/>
        </w:rPr>
        <w:t>*</w:t>
      </w:r>
      <w:r w:rsidR="00007556">
        <w:rPr>
          <w:i/>
          <w:lang w:val="en-US"/>
        </w:rPr>
        <w:t>log</w:t>
      </w:r>
      <w:r w:rsidR="00007556" w:rsidRPr="00007556">
        <w:rPr>
          <w:i/>
        </w:rPr>
        <w:t>(</w:t>
      </w:r>
      <w:r w:rsidR="00503823">
        <w:rPr>
          <w:i/>
          <w:lang w:val="en-US"/>
        </w:rPr>
        <w:t>M</w:t>
      </w:r>
      <w:r w:rsidR="00007556" w:rsidRPr="00007556">
        <w:rPr>
          <w:i/>
        </w:rPr>
        <w:t>)</w:t>
      </w:r>
      <w:r w:rsidR="00A5340D">
        <w:t>)</w:t>
      </w:r>
    </w:p>
    <w:p w:rsidR="00A5340D" w:rsidRPr="00A5340D" w:rsidRDefault="00A5340D" w:rsidP="00A5340D">
      <w:pPr>
        <w:pStyle w:val="a3"/>
        <w:ind w:left="785" w:firstLine="0"/>
        <w:rPr>
          <w:i/>
          <w:lang w:val="en-US"/>
        </w:rPr>
      </w:pPr>
      <w:r>
        <w:rPr>
          <w:i/>
          <w:lang w:val="en-US"/>
        </w:rPr>
        <w:t>M+M*</w:t>
      </w:r>
      <w:r w:rsidR="00503823">
        <w:rPr>
          <w:i/>
          <w:lang w:val="en-US"/>
        </w:rPr>
        <w:t>(1+log(M))+M*(2*2log(M)+log(M))+2log(M)+M*log(M)</w:t>
      </w:r>
      <w:r>
        <w:rPr>
          <w:i/>
          <w:lang w:val="en-US"/>
        </w:rPr>
        <w:t xml:space="preserve"> = M*log(M)</w:t>
      </w:r>
    </w:p>
    <w:p w:rsidR="00124C36" w:rsidRDefault="00124C36" w:rsidP="00124C36">
      <w:pPr>
        <w:pStyle w:val="a3"/>
        <w:numPr>
          <w:ilvl w:val="0"/>
          <w:numId w:val="16"/>
        </w:numPr>
      </w:pPr>
      <w:proofErr w:type="spellStart"/>
      <w:r>
        <w:rPr>
          <w:b/>
          <w:i/>
          <w:lang w:val="en-GB"/>
        </w:rPr>
        <w:t>putTo</w:t>
      </w:r>
      <w:proofErr w:type="spellEnd"/>
      <w:r w:rsidRPr="008E2CBB">
        <w:t xml:space="preserve"> </w:t>
      </w:r>
      <w:r>
        <w:t>имеет временную сложность О(</w:t>
      </w:r>
      <w:r w:rsidR="00A5340D">
        <w:rPr>
          <w:i/>
          <w:lang w:val="en-US"/>
        </w:rPr>
        <w:t>M</w:t>
      </w:r>
      <w:r w:rsidRPr="00124C36">
        <w:rPr>
          <w:i/>
        </w:rPr>
        <w:t>*</w:t>
      </w:r>
      <w:r>
        <w:rPr>
          <w:i/>
          <w:lang w:val="en-US"/>
        </w:rPr>
        <w:t>log</w:t>
      </w:r>
      <w:r w:rsidRPr="00007556">
        <w:rPr>
          <w:i/>
        </w:rPr>
        <w:t>(</w:t>
      </w:r>
      <w:r w:rsidR="00A5340D">
        <w:rPr>
          <w:i/>
          <w:lang w:val="en-US"/>
        </w:rPr>
        <w:t>M</w:t>
      </w:r>
      <w:r w:rsidRPr="00007556">
        <w:rPr>
          <w:i/>
        </w:rPr>
        <w:t>)</w:t>
      </w:r>
      <w:r w:rsidRPr="008E2CBB">
        <w:t>)</w:t>
      </w:r>
      <w:r>
        <w:t>;</w:t>
      </w:r>
    </w:p>
    <w:p w:rsidR="00A5340D" w:rsidRPr="00A5340D" w:rsidRDefault="00A5340D" w:rsidP="00A5340D">
      <w:pPr>
        <w:pStyle w:val="a3"/>
        <w:ind w:left="785" w:firstLine="0"/>
        <w:rPr>
          <w:i/>
          <w:lang w:val="en-US"/>
        </w:rPr>
      </w:pPr>
      <w:r>
        <w:rPr>
          <w:i/>
          <w:lang w:val="en-US"/>
        </w:rPr>
        <w:t>2M*</w:t>
      </w:r>
      <w:proofErr w:type="gramStart"/>
      <w:r>
        <w:rPr>
          <w:i/>
          <w:lang w:val="en-US"/>
        </w:rPr>
        <w:t>log(</w:t>
      </w:r>
      <w:proofErr w:type="gramEnd"/>
      <w:r>
        <w:rPr>
          <w:i/>
          <w:lang w:val="en-US"/>
        </w:rPr>
        <w:t>M) = M*log(M)</w:t>
      </w:r>
    </w:p>
    <w:p w:rsidR="008E2CBB" w:rsidRDefault="00503823" w:rsidP="008E2CBB">
      <w:pPr>
        <w:pStyle w:val="a3"/>
        <w:numPr>
          <w:ilvl w:val="0"/>
          <w:numId w:val="16"/>
        </w:numPr>
      </w:pPr>
      <w:proofErr w:type="spellStart"/>
      <w:r>
        <w:rPr>
          <w:b/>
          <w:i/>
          <w:lang w:val="en-GB"/>
        </w:rPr>
        <w:t>EncodeToHuffmanCode</w:t>
      </w:r>
      <w:proofErr w:type="spellEnd"/>
      <w:r w:rsidR="008E2CBB" w:rsidRPr="008E2CBB">
        <w:t xml:space="preserve"> </w:t>
      </w:r>
      <w:r w:rsidR="008E2CBB">
        <w:t>имеет временную сложность О(</w:t>
      </w:r>
      <w:r>
        <w:rPr>
          <w:i/>
          <w:lang w:val="en-US"/>
        </w:rPr>
        <w:t>N</w:t>
      </w:r>
      <w:r w:rsidRPr="00503823">
        <w:rPr>
          <w:i/>
        </w:rPr>
        <w:t>*</w:t>
      </w:r>
      <w:r>
        <w:rPr>
          <w:i/>
          <w:lang w:val="en-US"/>
        </w:rPr>
        <w:t>log</w:t>
      </w:r>
      <w:r w:rsidRPr="00503823">
        <w:rPr>
          <w:i/>
        </w:rPr>
        <w:t>²(</w:t>
      </w:r>
      <w:r>
        <w:rPr>
          <w:i/>
          <w:lang w:val="en-US"/>
        </w:rPr>
        <w:t>M</w:t>
      </w:r>
      <w:r w:rsidRPr="00503823">
        <w:rPr>
          <w:i/>
        </w:rPr>
        <w:t xml:space="preserve">) + </w:t>
      </w:r>
      <w:r>
        <w:rPr>
          <w:i/>
          <w:lang w:val="en-US"/>
        </w:rPr>
        <w:t>M</w:t>
      </w:r>
      <w:r w:rsidRPr="00503823">
        <w:rPr>
          <w:i/>
        </w:rPr>
        <w:t>*</w:t>
      </w:r>
      <w:r>
        <w:rPr>
          <w:i/>
          <w:lang w:val="en-US"/>
        </w:rPr>
        <w:t>log</w:t>
      </w:r>
      <w:r w:rsidRPr="00503823">
        <w:rPr>
          <w:i/>
        </w:rPr>
        <w:t>(</w:t>
      </w:r>
      <w:r>
        <w:rPr>
          <w:i/>
          <w:lang w:val="en-US"/>
        </w:rPr>
        <w:t>M</w:t>
      </w:r>
      <w:r w:rsidRPr="00503823">
        <w:rPr>
          <w:i/>
        </w:rPr>
        <w:t>)</w:t>
      </w:r>
      <w:r w:rsidR="008E2CBB" w:rsidRPr="008E2CBB">
        <w:t>)</w:t>
      </w:r>
      <w:r w:rsidR="008E2CBB">
        <w:t>;</w:t>
      </w:r>
    </w:p>
    <w:p w:rsidR="00503823" w:rsidRPr="00503823" w:rsidRDefault="00503823" w:rsidP="00503823">
      <w:pPr>
        <w:ind w:firstLine="708"/>
        <w:rPr>
          <w:lang w:val="en-US"/>
        </w:rPr>
      </w:pPr>
      <w:r>
        <w:rPr>
          <w:i/>
          <w:lang w:val="en-US"/>
        </w:rPr>
        <w:t>N</w:t>
      </w:r>
      <w:r w:rsidRPr="00503823">
        <w:rPr>
          <w:i/>
          <w:lang w:val="en-US"/>
        </w:rPr>
        <w:t>*</w:t>
      </w:r>
      <w:proofErr w:type="gramStart"/>
      <w:r>
        <w:rPr>
          <w:i/>
          <w:lang w:val="en-US"/>
        </w:rPr>
        <w:t>log</w:t>
      </w:r>
      <w:r w:rsidRPr="00503823">
        <w:rPr>
          <w:i/>
          <w:lang w:val="en-US"/>
        </w:rPr>
        <w:t>²(</w:t>
      </w:r>
      <w:proofErr w:type="gramEnd"/>
      <w:r>
        <w:rPr>
          <w:i/>
          <w:lang w:val="en-US"/>
        </w:rPr>
        <w:t>M</w:t>
      </w:r>
      <w:r w:rsidRPr="00503823">
        <w:rPr>
          <w:i/>
          <w:lang w:val="en-US"/>
        </w:rPr>
        <w:t xml:space="preserve">) + </w:t>
      </w:r>
      <w:r>
        <w:rPr>
          <w:i/>
          <w:lang w:val="en-US"/>
        </w:rPr>
        <w:t>M</w:t>
      </w:r>
      <w:r w:rsidRPr="00503823">
        <w:rPr>
          <w:i/>
          <w:lang w:val="en-US"/>
        </w:rPr>
        <w:t>*</w:t>
      </w:r>
      <w:r>
        <w:rPr>
          <w:i/>
          <w:lang w:val="en-US"/>
        </w:rPr>
        <w:t>log</w:t>
      </w:r>
      <w:r w:rsidRPr="00503823">
        <w:rPr>
          <w:i/>
          <w:lang w:val="en-US"/>
        </w:rPr>
        <w:t>(</w:t>
      </w:r>
      <w:r>
        <w:rPr>
          <w:i/>
          <w:lang w:val="en-US"/>
        </w:rPr>
        <w:t>M</w:t>
      </w:r>
      <w:r w:rsidRPr="00503823">
        <w:rPr>
          <w:i/>
          <w:lang w:val="en-US"/>
        </w:rPr>
        <w:t>)</w:t>
      </w:r>
      <w:r>
        <w:rPr>
          <w:i/>
          <w:lang w:val="en-US"/>
        </w:rPr>
        <w:t xml:space="preserve"> + N*log(M) = </w:t>
      </w:r>
      <w:r>
        <w:rPr>
          <w:i/>
          <w:lang w:val="en-US"/>
        </w:rPr>
        <w:t>N</w:t>
      </w:r>
      <w:r w:rsidRPr="00503823">
        <w:rPr>
          <w:i/>
          <w:lang w:val="en-US"/>
        </w:rPr>
        <w:t>*</w:t>
      </w:r>
      <w:r>
        <w:rPr>
          <w:i/>
          <w:lang w:val="en-US"/>
        </w:rPr>
        <w:t>log</w:t>
      </w:r>
      <w:r w:rsidRPr="00503823">
        <w:rPr>
          <w:i/>
          <w:lang w:val="en-US"/>
        </w:rPr>
        <w:t>²(</w:t>
      </w:r>
      <w:r>
        <w:rPr>
          <w:i/>
          <w:lang w:val="en-US"/>
        </w:rPr>
        <w:t>M</w:t>
      </w:r>
      <w:r w:rsidRPr="00503823">
        <w:rPr>
          <w:i/>
          <w:lang w:val="en-US"/>
        </w:rPr>
        <w:t xml:space="preserve">) + </w:t>
      </w:r>
      <w:r>
        <w:rPr>
          <w:i/>
          <w:lang w:val="en-US"/>
        </w:rPr>
        <w:t>M</w:t>
      </w:r>
      <w:r w:rsidRPr="00503823">
        <w:rPr>
          <w:i/>
          <w:lang w:val="en-US"/>
        </w:rPr>
        <w:t>*</w:t>
      </w:r>
      <w:r>
        <w:rPr>
          <w:i/>
          <w:lang w:val="en-US"/>
        </w:rPr>
        <w:t>log</w:t>
      </w:r>
      <w:r w:rsidRPr="00503823">
        <w:rPr>
          <w:i/>
          <w:lang w:val="en-US"/>
        </w:rPr>
        <w:t>(</w:t>
      </w:r>
      <w:r>
        <w:rPr>
          <w:i/>
          <w:lang w:val="en-US"/>
        </w:rPr>
        <w:t>M</w:t>
      </w:r>
      <w:r w:rsidRPr="00503823">
        <w:rPr>
          <w:i/>
          <w:lang w:val="en-US"/>
        </w:rPr>
        <w:t>)</w:t>
      </w:r>
    </w:p>
    <w:p w:rsidR="008E2CBB" w:rsidRDefault="00503823" w:rsidP="008E2CBB">
      <w:pPr>
        <w:pStyle w:val="a3"/>
        <w:numPr>
          <w:ilvl w:val="0"/>
          <w:numId w:val="16"/>
        </w:numPr>
      </w:pPr>
      <w:proofErr w:type="spellStart"/>
      <w:r>
        <w:rPr>
          <w:b/>
          <w:i/>
          <w:lang w:val="en-GB"/>
        </w:rPr>
        <w:t>DecodeHuffmanCode</w:t>
      </w:r>
      <w:proofErr w:type="spellEnd"/>
      <w:r w:rsidRPr="00503823">
        <w:rPr>
          <w:b/>
          <w:i/>
        </w:rPr>
        <w:t xml:space="preserve"> </w:t>
      </w:r>
      <w:r w:rsidR="008E2CBB">
        <w:t>имеет временную сложность О(</w:t>
      </w:r>
      <w:r w:rsidR="00007556">
        <w:rPr>
          <w:i/>
          <w:lang w:val="en-US"/>
        </w:rPr>
        <w:t>N</w:t>
      </w:r>
      <w:r w:rsidRPr="00503823">
        <w:rPr>
          <w:i/>
        </w:rPr>
        <w:t>*</w:t>
      </w:r>
      <w:r>
        <w:rPr>
          <w:i/>
          <w:lang w:val="en-US"/>
        </w:rPr>
        <w:t>log</w:t>
      </w:r>
      <w:r w:rsidRPr="00503823">
        <w:rPr>
          <w:i/>
        </w:rPr>
        <w:t>(</w:t>
      </w:r>
      <w:r>
        <w:rPr>
          <w:i/>
          <w:lang w:val="en-US"/>
        </w:rPr>
        <w:t>M</w:t>
      </w:r>
      <w:r w:rsidRPr="00503823">
        <w:rPr>
          <w:i/>
        </w:rPr>
        <w:t>)</w:t>
      </w:r>
      <w:r w:rsidR="008E2CBB" w:rsidRPr="008E2CBB">
        <w:t>)</w:t>
      </w:r>
      <w:r w:rsidR="008E2CBB">
        <w:t>;</w:t>
      </w:r>
    </w:p>
    <w:p w:rsidR="00503823" w:rsidRPr="00503823" w:rsidRDefault="00503823" w:rsidP="00503823">
      <w:pPr>
        <w:pStyle w:val="a3"/>
        <w:ind w:left="785" w:firstLine="0"/>
        <w:rPr>
          <w:i/>
          <w:lang w:val="en-US"/>
        </w:rPr>
      </w:pPr>
      <w:r>
        <w:rPr>
          <w:i/>
          <w:lang w:val="en-US"/>
        </w:rPr>
        <w:t>N+N</w:t>
      </w:r>
      <w:r>
        <w:rPr>
          <w:i/>
          <w:lang w:val="en-US"/>
        </w:rPr>
        <w:t>*(1+</w:t>
      </w:r>
      <w:proofErr w:type="gramStart"/>
      <w:r>
        <w:rPr>
          <w:i/>
          <w:lang w:val="en-US"/>
        </w:rPr>
        <w:t>log(</w:t>
      </w:r>
      <w:proofErr w:type="gramEnd"/>
      <w:r>
        <w:rPr>
          <w:i/>
          <w:lang w:val="en-US"/>
        </w:rPr>
        <w:t>M)</w:t>
      </w:r>
      <w:r>
        <w:rPr>
          <w:i/>
          <w:lang w:val="en-US"/>
        </w:rPr>
        <w:t xml:space="preserve"> + log(M)) = N</w:t>
      </w:r>
      <w:r>
        <w:rPr>
          <w:i/>
          <w:lang w:val="en-US"/>
        </w:rPr>
        <w:t>*log(M)</w:t>
      </w:r>
    </w:p>
    <w:p w:rsidR="00007556" w:rsidRPr="008E2CBB" w:rsidRDefault="00503823" w:rsidP="00007556">
      <w:pPr>
        <w:pStyle w:val="a3"/>
        <w:numPr>
          <w:ilvl w:val="0"/>
          <w:numId w:val="16"/>
        </w:numPr>
      </w:pPr>
      <w:r>
        <w:rPr>
          <w:b/>
          <w:i/>
          <w:lang w:val="en-GB"/>
        </w:rPr>
        <w:t>trim</w:t>
      </w:r>
      <w:r w:rsidR="00007556">
        <w:t xml:space="preserve"> имеет временную сложность О(</w:t>
      </w:r>
      <w:r w:rsidR="00007556">
        <w:rPr>
          <w:i/>
          <w:lang w:val="en-US"/>
        </w:rPr>
        <w:t>N</w:t>
      </w:r>
      <w:r w:rsidR="00007556" w:rsidRPr="008E2CBB">
        <w:t>)</w:t>
      </w:r>
      <w:r w:rsidR="00007556">
        <w:t>;</w:t>
      </w:r>
    </w:p>
    <w:p w:rsidR="00007556" w:rsidRPr="008E2CBB" w:rsidRDefault="00503823" w:rsidP="00007556">
      <w:pPr>
        <w:pStyle w:val="a3"/>
        <w:numPr>
          <w:ilvl w:val="0"/>
          <w:numId w:val="16"/>
        </w:numPr>
      </w:pPr>
      <w:proofErr w:type="spellStart"/>
      <w:r>
        <w:rPr>
          <w:b/>
          <w:i/>
          <w:lang w:val="en-GB"/>
        </w:rPr>
        <w:t>CompressionCoefficient</w:t>
      </w:r>
      <w:proofErr w:type="spellEnd"/>
      <w:r w:rsidR="00007556">
        <w:t xml:space="preserve"> имеет временную сложность О(</w:t>
      </w:r>
      <w:r w:rsidRPr="00503823">
        <w:rPr>
          <w:i/>
        </w:rPr>
        <w:t>1</w:t>
      </w:r>
      <w:r w:rsidR="00007556" w:rsidRPr="008E2CBB">
        <w:t>)</w:t>
      </w:r>
      <w:r w:rsidR="00007556">
        <w:t>;</w:t>
      </w:r>
    </w:p>
    <w:p w:rsidR="00007556" w:rsidRDefault="00A311A9" w:rsidP="00007556">
      <w:pPr>
        <w:pStyle w:val="a3"/>
        <w:numPr>
          <w:ilvl w:val="0"/>
          <w:numId w:val="16"/>
        </w:numPr>
      </w:pPr>
      <w:proofErr w:type="spellStart"/>
      <w:r>
        <w:rPr>
          <w:b/>
          <w:i/>
          <w:lang w:val="en-GB"/>
        </w:rPr>
        <w:t>PrintFrequencyAndCodeTable</w:t>
      </w:r>
      <w:proofErr w:type="spellEnd"/>
      <w:r w:rsidRPr="00A311A9">
        <w:rPr>
          <w:b/>
          <w:i/>
        </w:rPr>
        <w:t xml:space="preserve"> </w:t>
      </w:r>
      <w:r w:rsidR="00007556">
        <w:t>имеет временную сложность О(</w:t>
      </w:r>
      <w:r>
        <w:rPr>
          <w:i/>
          <w:lang w:val="en-US"/>
        </w:rPr>
        <w:t>N</w:t>
      </w:r>
      <w:r w:rsidRPr="00503823">
        <w:rPr>
          <w:i/>
        </w:rPr>
        <w:t>*</w:t>
      </w:r>
      <w:r>
        <w:rPr>
          <w:i/>
          <w:lang w:val="en-US"/>
        </w:rPr>
        <w:t>log</w:t>
      </w:r>
      <w:r w:rsidRPr="00503823">
        <w:rPr>
          <w:i/>
        </w:rPr>
        <w:t>²(</w:t>
      </w:r>
      <w:r>
        <w:rPr>
          <w:i/>
          <w:lang w:val="en-US"/>
        </w:rPr>
        <w:t>M</w:t>
      </w:r>
      <w:r w:rsidRPr="00503823">
        <w:rPr>
          <w:i/>
        </w:rPr>
        <w:t xml:space="preserve">) + </w:t>
      </w:r>
      <w:r>
        <w:rPr>
          <w:i/>
          <w:lang w:val="en-US"/>
        </w:rPr>
        <w:t>M</w:t>
      </w:r>
      <w:r w:rsidRPr="00503823">
        <w:rPr>
          <w:i/>
        </w:rPr>
        <w:t>*</w:t>
      </w:r>
      <w:r>
        <w:rPr>
          <w:i/>
          <w:lang w:val="en-US"/>
        </w:rPr>
        <w:t>log</w:t>
      </w:r>
      <w:r w:rsidRPr="00503823">
        <w:rPr>
          <w:i/>
        </w:rPr>
        <w:t>(</w:t>
      </w:r>
      <w:r>
        <w:rPr>
          <w:i/>
          <w:lang w:val="en-US"/>
        </w:rPr>
        <w:t>M</w:t>
      </w:r>
      <w:r w:rsidRPr="00503823">
        <w:rPr>
          <w:i/>
        </w:rPr>
        <w:t>)</w:t>
      </w:r>
      <w:r w:rsidR="00007556" w:rsidRPr="008E2CBB">
        <w:t>)</w:t>
      </w:r>
      <w:r w:rsidR="00007556">
        <w:t>;</w:t>
      </w:r>
    </w:p>
    <w:p w:rsidR="00007556" w:rsidRPr="00A311A9" w:rsidRDefault="00A311A9" w:rsidP="00503823">
      <w:pPr>
        <w:pStyle w:val="a3"/>
        <w:ind w:left="785" w:firstLine="0"/>
        <w:rPr>
          <w:lang w:val="en-US"/>
        </w:rPr>
      </w:pPr>
      <w:r>
        <w:rPr>
          <w:i/>
          <w:lang w:val="en-US"/>
        </w:rPr>
        <w:t>N</w:t>
      </w:r>
      <w:r w:rsidRPr="00A311A9">
        <w:rPr>
          <w:i/>
          <w:lang w:val="en-US"/>
        </w:rPr>
        <w:t>*</w:t>
      </w:r>
      <w:proofErr w:type="gramStart"/>
      <w:r>
        <w:rPr>
          <w:i/>
          <w:lang w:val="en-US"/>
        </w:rPr>
        <w:t>log</w:t>
      </w:r>
      <w:r w:rsidRPr="00A311A9">
        <w:rPr>
          <w:i/>
          <w:lang w:val="en-US"/>
        </w:rPr>
        <w:t>²(</w:t>
      </w:r>
      <w:proofErr w:type="gramEnd"/>
      <w:r>
        <w:rPr>
          <w:i/>
          <w:lang w:val="en-US"/>
        </w:rPr>
        <w:t>M</w:t>
      </w:r>
      <w:r w:rsidRPr="00A311A9">
        <w:rPr>
          <w:i/>
          <w:lang w:val="en-US"/>
        </w:rPr>
        <w:t xml:space="preserve">) + </w:t>
      </w:r>
      <w:r>
        <w:rPr>
          <w:i/>
          <w:lang w:val="en-US"/>
        </w:rPr>
        <w:t>M</w:t>
      </w:r>
      <w:r w:rsidRPr="00A311A9">
        <w:rPr>
          <w:i/>
          <w:lang w:val="en-US"/>
        </w:rPr>
        <w:t>*</w:t>
      </w:r>
      <w:r>
        <w:rPr>
          <w:i/>
          <w:lang w:val="en-US"/>
        </w:rPr>
        <w:t xml:space="preserve">(log(M) + </w:t>
      </w:r>
      <w:r>
        <w:rPr>
          <w:i/>
          <w:lang w:val="en-US"/>
        </w:rPr>
        <w:t>log</w:t>
      </w:r>
      <w:r w:rsidRPr="00A311A9">
        <w:rPr>
          <w:i/>
          <w:lang w:val="en-US"/>
        </w:rPr>
        <w:t>(</w:t>
      </w:r>
      <w:r>
        <w:rPr>
          <w:i/>
          <w:lang w:val="en-US"/>
        </w:rPr>
        <w:t>M</w:t>
      </w:r>
      <w:r w:rsidRPr="00A311A9">
        <w:rPr>
          <w:i/>
          <w:lang w:val="en-US"/>
        </w:rPr>
        <w:t>)</w:t>
      </w:r>
      <w:r>
        <w:rPr>
          <w:i/>
          <w:lang w:val="en-US"/>
        </w:rPr>
        <w:t xml:space="preserve">) = </w:t>
      </w:r>
      <w:r>
        <w:rPr>
          <w:i/>
          <w:lang w:val="en-US"/>
        </w:rPr>
        <w:t>N</w:t>
      </w:r>
      <w:r w:rsidRPr="00A311A9">
        <w:rPr>
          <w:i/>
          <w:lang w:val="en-US"/>
        </w:rPr>
        <w:t>*</w:t>
      </w:r>
      <w:r>
        <w:rPr>
          <w:i/>
          <w:lang w:val="en-US"/>
        </w:rPr>
        <w:t>log</w:t>
      </w:r>
      <w:r w:rsidRPr="00A311A9">
        <w:rPr>
          <w:i/>
          <w:lang w:val="en-US"/>
        </w:rPr>
        <w:t>²(</w:t>
      </w:r>
      <w:r>
        <w:rPr>
          <w:i/>
          <w:lang w:val="en-US"/>
        </w:rPr>
        <w:t>M</w:t>
      </w:r>
      <w:r w:rsidRPr="00A311A9">
        <w:rPr>
          <w:i/>
          <w:lang w:val="en-US"/>
        </w:rPr>
        <w:t xml:space="preserve">) + </w:t>
      </w:r>
      <w:r>
        <w:rPr>
          <w:i/>
          <w:lang w:val="en-US"/>
        </w:rPr>
        <w:t>M</w:t>
      </w:r>
      <w:r w:rsidRPr="00A311A9">
        <w:rPr>
          <w:i/>
          <w:lang w:val="en-US"/>
        </w:rPr>
        <w:t>*</w:t>
      </w:r>
      <w:r>
        <w:rPr>
          <w:i/>
          <w:lang w:val="en-US"/>
        </w:rPr>
        <w:t>log</w:t>
      </w:r>
      <w:r w:rsidRPr="00A311A9">
        <w:rPr>
          <w:i/>
          <w:lang w:val="en-US"/>
        </w:rPr>
        <w:t>(</w:t>
      </w:r>
      <w:r>
        <w:rPr>
          <w:i/>
          <w:lang w:val="en-US"/>
        </w:rPr>
        <w:t>M</w:t>
      </w:r>
      <w:r w:rsidRPr="00A311A9">
        <w:rPr>
          <w:i/>
          <w:lang w:val="en-US"/>
        </w:rPr>
        <w:t>)</w:t>
      </w:r>
    </w:p>
    <w:p w:rsidR="00007556" w:rsidRPr="00A311A9" w:rsidRDefault="00007556" w:rsidP="00007556">
      <w:pPr>
        <w:rPr>
          <w:lang w:val="en-US"/>
        </w:rPr>
      </w:pPr>
    </w:p>
    <w:p w:rsidR="00AA03C3" w:rsidRDefault="005A104E" w:rsidP="005A104E">
      <w:pPr>
        <w:pStyle w:val="2"/>
        <w:ind w:left="284" w:hanging="284"/>
        <w:rPr>
          <w:rStyle w:val="ab"/>
          <w:i w:val="0"/>
          <w:color w:val="auto"/>
        </w:rPr>
      </w:pPr>
      <w:r>
        <w:rPr>
          <w:rStyle w:val="ab"/>
          <w:i w:val="0"/>
          <w:color w:val="auto"/>
        </w:rPr>
        <w:t>Пример</w:t>
      </w:r>
      <w:r w:rsidR="00A311A9">
        <w:rPr>
          <w:rStyle w:val="ab"/>
          <w:i w:val="0"/>
          <w:color w:val="auto"/>
        </w:rPr>
        <w:t>ы</w:t>
      </w:r>
      <w:r>
        <w:rPr>
          <w:rStyle w:val="ab"/>
          <w:i w:val="0"/>
          <w:color w:val="auto"/>
        </w:rPr>
        <w:t xml:space="preserve"> работы</w:t>
      </w:r>
    </w:p>
    <w:p w:rsidR="005A104E" w:rsidRDefault="005A104E" w:rsidP="005A104E">
      <w:pPr>
        <w:pStyle w:val="a3"/>
        <w:rPr>
          <w:noProof/>
        </w:rPr>
      </w:pPr>
    </w:p>
    <w:p w:rsidR="00A311A9" w:rsidRDefault="00A311A9" w:rsidP="00A311A9">
      <w:pPr>
        <w:rPr>
          <w:lang w:val="en-US"/>
        </w:rPr>
      </w:pPr>
      <w:r>
        <w:rPr>
          <w:noProof/>
        </w:rPr>
        <w:drawing>
          <wp:inline distT="0" distB="0" distL="0" distR="0" wp14:anchorId="4F717738" wp14:editId="795DE375">
            <wp:extent cx="4808286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495" cy="307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A9" w:rsidRDefault="00A311A9" w:rsidP="00A311A9">
      <w:pPr>
        <w:rPr>
          <w:lang w:val="en-US"/>
        </w:rPr>
      </w:pPr>
    </w:p>
    <w:p w:rsidR="00A311A9" w:rsidRDefault="00A311A9" w:rsidP="00A311A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A805F4" wp14:editId="4BE73688">
            <wp:extent cx="6931025" cy="2822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A9" w:rsidRDefault="00A311A9" w:rsidP="00A311A9">
      <w:pPr>
        <w:rPr>
          <w:lang w:val="en-US"/>
        </w:rPr>
      </w:pPr>
    </w:p>
    <w:p w:rsidR="00A311A9" w:rsidRPr="0044013E" w:rsidRDefault="00237C28" w:rsidP="00A311A9">
      <w:pPr>
        <w:rPr>
          <w:lang w:val="en-US"/>
        </w:rPr>
      </w:pPr>
      <w:r>
        <w:rPr>
          <w:noProof/>
        </w:rPr>
        <w:drawing>
          <wp:inline distT="0" distB="0" distL="0" distR="0" wp14:anchorId="7E8109E1" wp14:editId="74927FFE">
            <wp:extent cx="6931025" cy="3283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1B" w:rsidRDefault="0057791B" w:rsidP="0057791B">
      <w:pPr>
        <w:pStyle w:val="2"/>
        <w:ind w:left="284" w:hanging="284"/>
      </w:pPr>
      <w:r>
        <w:t>Листинг</w:t>
      </w:r>
    </w:p>
    <w:p w:rsidR="0057791B" w:rsidRDefault="0057791B" w:rsidP="0057791B">
      <w:pPr>
        <w:ind w:left="284"/>
      </w:pPr>
    </w:p>
    <w:p w:rsidR="0057791B" w:rsidRDefault="0044013E" w:rsidP="0044013E">
      <w:pPr>
        <w:pStyle w:val="af6"/>
        <w:rPr>
          <w:rStyle w:val="a5"/>
          <w:sz w:val="28"/>
          <w:lang w:val="en-US"/>
        </w:rPr>
      </w:pPr>
      <w:r>
        <w:rPr>
          <w:rStyle w:val="a5"/>
          <w:sz w:val="28"/>
          <w:lang w:val="en-US"/>
        </w:rPr>
        <w:t>main.cpp</w:t>
      </w: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HaffmanAlgoritm.h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string to encode: 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getline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sample);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HuffmanTree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encoding;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EncodeToHuffmanCode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(sample, encoding);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DecodeHuffmanCode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(code, encoding);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nMemory</w:t>
      </w:r>
      <w:proofErr w:type="spellEnd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usage: 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sample.length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8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bits"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nCodes</w:t>
      </w:r>
      <w:proofErr w:type="spellEnd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and frequencies table:"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PrintFrequencyAndCodeTable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encoding, sample);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nEncoding</w:t>
      </w:r>
      <w:proofErr w:type="spellEnd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result: 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"Memory usage: 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trim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(code).length()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bits"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nCompression</w:t>
      </w:r>
      <w:proofErr w:type="spellEnd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coefficient: 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CompressionCoefficient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(sample, code)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nDecoding</w:t>
      </w:r>
      <w:proofErr w:type="spellEnd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result: 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4013E" w:rsidRDefault="0044013E" w:rsidP="0044013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4013E" w:rsidRDefault="0044013E" w:rsidP="0044013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4013E" w:rsidRDefault="0044013E" w:rsidP="0044013E">
      <w:pPr>
        <w:pStyle w:val="af6"/>
        <w:rPr>
          <w:rStyle w:val="a5"/>
          <w:sz w:val="28"/>
          <w:lang w:val="en-US"/>
        </w:rPr>
      </w:pPr>
      <w:proofErr w:type="spellStart"/>
      <w:r>
        <w:rPr>
          <w:rStyle w:val="a5"/>
          <w:sz w:val="28"/>
          <w:lang w:val="en-US"/>
        </w:rPr>
        <w:t>HuffmanAlgorithm.h</w:t>
      </w:r>
      <w:proofErr w:type="spellEnd"/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Map.h</w:t>
      </w:r>
      <w:proofErr w:type="spellEnd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priority_queue.h</w:t>
      </w:r>
      <w:proofErr w:type="spellEnd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HuffmanTree</w:t>
      </w:r>
      <w:proofErr w:type="spellEnd"/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Node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symbol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amount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Node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right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Node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left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Node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Node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symbol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amount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right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left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Node()</w:t>
      </w:r>
      <w:proofErr w:type="gramEnd"/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right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left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Node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root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priority_queue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Node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spellStart"/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nodes_list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//stores </w:t>
      </w:r>
      <w:proofErr w:type="spellStart"/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huffman's</w:t>
      </w:r>
      <w:proofErr w:type="spellEnd"/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tree nodes while constructing it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Node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left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right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//creates code and decode tables from the tree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putTo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Map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code_table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Map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decode_table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Node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direction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code_str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direction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node is leaf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direction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left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direction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right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</w:t>
      </w:r>
      <w:proofErr w:type="gram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direction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symbol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code_str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decode_</w:t>
      </w:r>
      <w:proofErr w:type="gram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code_str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direction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symbol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//goes left - adds 1 to the code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code_str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</w:t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putTo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code_table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decode_table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direction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left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code_str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//goes right - adds 0 to the code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code_str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</w:t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putTo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code_table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decode_table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direction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right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code_str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code_str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code_str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.pop_</w:t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Map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code_table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Map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decode_table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HuffmanTree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root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HuffmanTree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root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root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//creates Huffman tree basing on Map of </w:t>
      </w:r>
      <w:proofErr w:type="spellStart"/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symbol</w:t>
      </w:r>
      <w:proofErr w:type="gramStart"/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:frequency</w:t>
      </w:r>
      <w:proofErr w:type="spellEnd"/>
      <w:proofErr w:type="gramEnd"/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pairs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createFrom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Map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logic_error</w:t>
      </w:r>
      <w:proofErr w:type="spellEnd"/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"Map to create </w:t>
      </w:r>
      <w:proofErr w:type="spellStart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huffman</w:t>
      </w:r>
      <w:proofErr w:type="spellEnd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code from was empty"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symbols;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symbols);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//filling priority queue with nodes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symbols.isEmpty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Node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node = 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Node(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symbols.at(0),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(symbols.at(0)), </w:t>
      </w:r>
      <w:proofErr w:type="spell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symbols.pop_</w:t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nodes_</w:t>
      </w:r>
      <w:proofErr w:type="gramStart"/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list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node, node-&gt;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amount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//connecting nodes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nodes_list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1)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Node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left = </w:t>
      </w:r>
      <w:proofErr w:type="spellStart"/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nodes_list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.extract_</w:t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Node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right = </w:t>
      </w:r>
      <w:proofErr w:type="spellStart"/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nodes_list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.extract_</w:t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Node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parent = 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Node(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left-&gt;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amount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right-&gt;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amount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left, right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nodes_</w:t>
      </w:r>
      <w:proofErr w:type="gramStart"/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list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parent, parent-&gt;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amount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root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nodes_list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.extract_min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code_str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putTo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code_table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decode_table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root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code_str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 code and decode tables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 Huffman code for the string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EncodeToHuffmanCode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encodable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HuffmanTree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Map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frequencies;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//counts symbols repeats amount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 :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encodable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frequencies.contains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(symbol))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frequencies.update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symbol,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frequencies.find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(symbol) + 1);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frequencies.insert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symbol, 1);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.createFrom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frequencies); </w:t>
      </w:r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//creates Huffman tree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//encoding string with created code table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encoded;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 :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encodable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encoded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code_table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(symbol);</w:t>
      </w: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encoded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encoded.pop_</w:t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encoded;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//decodes the code string using Huffman's tree for this string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DecodeHuffmanCode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encoded_str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HuffmanTree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h_tree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h_tree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decode_table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logic_error</w:t>
      </w:r>
      <w:proofErr w:type="spellEnd"/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"Decode table is empty"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//filling queue with each code separated by space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Queue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symbols_codes</w:t>
      </w:r>
      <w:proofErr w:type="spellEnd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 :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encoded_str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(symbol ==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symbol ==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(symbol ==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symbols_</w:t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codes.enqueue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code.clear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invalid_argument</w:t>
      </w:r>
      <w:proofErr w:type="spellEnd"/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code string format!"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symbols_</w:t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codes.enqueue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code.clear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//decodes code string with decode table created from Huffman's tree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symbols_codes.getSize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symbols_codes.dequeue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h_tree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decode_table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.contains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(code))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invalid_argument</w:t>
      </w:r>
      <w:proofErr w:type="spellEnd"/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"Attached </w:t>
      </w:r>
      <w:proofErr w:type="spellStart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huffman</w:t>
      </w:r>
      <w:proofErr w:type="spellEnd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tree is wrong!"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h_tree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decode_table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(code);</w:t>
      </w: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//deletes all spaces in the string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trim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trimmed;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: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(element !=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trimmed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trimmed;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//calculates Compression Coefficient 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CompressionCoefficient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original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coded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trim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coded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).empty())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logic_error</w:t>
      </w:r>
      <w:proofErr w:type="spellEnd"/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"Coded string </w:t>
      </w:r>
      <w:proofErr w:type="spellStart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can not</w:t>
      </w:r>
      <w:proofErr w:type="spellEnd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be empty"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original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8) / </w:t>
      </w:r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trim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coded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).length();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PrintFrequencyAndCodeTable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HuffmanTree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h_tree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encodable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Map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frequencies;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symbols;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//calculates symbols repeats amount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 :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encodable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frequencies.contains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(symbol))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frequencies.update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symbol,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frequencies.find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(symbol) + 1);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symbols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frequencies.insert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symbol, 1);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: symbols)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"symbol: 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tcode</w:t>
      </w:r>
      <w:proofErr w:type="spellEnd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h_tree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code_table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(element)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tfrequency</w:t>
      </w:r>
      <w:proofErr w:type="spellEnd"/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frequencies.find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(element)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4013E" w:rsidRPr="0044013E" w:rsidRDefault="0044013E" w:rsidP="0044013E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4013E" w:rsidRDefault="0044013E" w:rsidP="0044013E">
      <w:pPr>
        <w:rPr>
          <w:rStyle w:val="a5"/>
          <w:lang w:val="en-US"/>
        </w:rPr>
      </w:pPr>
    </w:p>
    <w:p w:rsidR="0044013E" w:rsidRDefault="0044013E" w:rsidP="0044013E">
      <w:pPr>
        <w:pStyle w:val="af6"/>
        <w:rPr>
          <w:rStyle w:val="a5"/>
          <w:sz w:val="28"/>
          <w:lang w:val="en-US"/>
        </w:rPr>
      </w:pPr>
      <w:r>
        <w:rPr>
          <w:rStyle w:val="a5"/>
          <w:sz w:val="28"/>
          <w:lang w:val="en-US"/>
        </w:rPr>
        <w:t>huffmantest.cpp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"pch.h"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"CppUnitTest.h"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"../LABA 2/HaffmanAlgoritm.h"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Microsoft::VisualStudio::CppUnitTestFramework;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huffmantest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TEST_CLASS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huffmantest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(createFrom_exception_test)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HuffmanTree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encoding;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Map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dict;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encoding.createFrom(dict);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logic_error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Assert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"Map to create huffman code from was empty"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err.what());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(createFrom_putTo_test)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Map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dictionary;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"beep bear"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 : str)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(dictionary.contains(symbol))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dictionary.update(symbol, dictionary.find(symbol) + 1);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dictionary.insert(symbol, 1);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HuffmanTree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encoding;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encoding.createFrom(dictionary);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expected_for_B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"00"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expected_for_P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"010"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expected_for_R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"011"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Assert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::AreEqual(expected_for_B, encoding.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code_table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.find(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Assert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::AreEqual(expected_for_P, encoding.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code_table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.find(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'p'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Assert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::AreEqual(expected_for_R, encoding.</w:t>
      </w:r>
      <w:r w:rsidRPr="0044013E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code_table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.find(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(encodeToHuffmanCode_test)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HuffmanTree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h_tree;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 is test string"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"111 10 110 111 00 110 10 0100 00 10 110 00 10 0111 111 0101 0110"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Assert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::AreEqual(expected, </w:t>
      </w:r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EncodeToHuffmanCode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(str, h_tree));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(decodeHuffmanCode_test)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HuffmanTree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h_tree;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 is test string"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EncodeToHuffmanCode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(str, h_tree);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Assert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::AreEqual(str, </w:t>
      </w:r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DecodeHuffmanCode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(code, h_tree));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(decodeHuffmanCode_exception_test1)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HuffmanTree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h_tree;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 00 101"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DecodeHuffmanCode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(code, h_tree);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logic_error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Assert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"Decode table is empty"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err.what());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(decodeHuffmanCode_exception_test2)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HuffmanTree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h_tree;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 is test string"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EncodeToHuffmanCode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(str, h_tree);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DecodeHuffmanCode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(str, h_tree);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invalid_argument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err)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Assert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code string format!"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err.what());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(decodeHuffmanCode_exception_test3)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HuffmanTree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h_tree;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 is test string"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code_1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EncodeToHuffmanCode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(str, h_tree);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code_2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 00 100 110"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DecodeHuffmanCode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(code_2, h_tree);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invalid_argument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err)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Assert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"Attached huffman tree is wrong!"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err.what());</w:t>
      </w: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401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(trim_test)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 e l l o w o r l d !"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"helloworld!"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Assert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::AreEqual(expected, </w:t>
      </w:r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trim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(compressionCoefficient_test)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not_code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"Have you ever heard the sounds of ants ?"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 00000 101"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Assert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::AreEqual((</w:t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)32, </w:t>
      </w:r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CompressionCoefficient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(not_code, code));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(compressionCoefficient_exception_test)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not_code 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"Have you ever heard the sounds of ants ?"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44013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CompressionCoefficient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(not_code, code);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logic_error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err)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013E" w:rsidRP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Assert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</w:t>
      </w:r>
      <w:r w:rsidRPr="004401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"Coded string can not be empty"</w:t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err.what());</w:t>
      </w: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01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44013E" w:rsidRDefault="0044013E" w:rsidP="004401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4013E" w:rsidRPr="0044013E" w:rsidRDefault="0044013E" w:rsidP="0044013E">
      <w:pPr>
        <w:rPr>
          <w:lang w:val="en-US"/>
        </w:rPr>
      </w:pPr>
      <w:bookmarkStart w:id="0" w:name="_GoBack"/>
      <w:bookmarkEnd w:id="0"/>
    </w:p>
    <w:p w:rsidR="0044013E" w:rsidRPr="0044013E" w:rsidRDefault="0044013E" w:rsidP="0044013E">
      <w:pPr>
        <w:rPr>
          <w:rStyle w:val="a5"/>
          <w:lang w:val="en-US"/>
        </w:rPr>
      </w:pPr>
    </w:p>
    <w:sectPr w:rsidR="0044013E" w:rsidRPr="0044013E" w:rsidSect="004B46CA">
      <w:pgSz w:w="11906" w:h="16838"/>
      <w:pgMar w:top="709" w:right="424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D1B30"/>
    <w:multiLevelType w:val="hybridMultilevel"/>
    <w:tmpl w:val="568EF27E"/>
    <w:lvl w:ilvl="0" w:tplc="86B8E63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251AA"/>
    <w:multiLevelType w:val="hybridMultilevel"/>
    <w:tmpl w:val="907691E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B8E3BAD"/>
    <w:multiLevelType w:val="hybridMultilevel"/>
    <w:tmpl w:val="1AE8790C"/>
    <w:lvl w:ilvl="0" w:tplc="E17A93B0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6580B"/>
    <w:multiLevelType w:val="multilevel"/>
    <w:tmpl w:val="3EE2B0A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4E2938"/>
    <w:multiLevelType w:val="hybridMultilevel"/>
    <w:tmpl w:val="D0781C96"/>
    <w:lvl w:ilvl="0" w:tplc="46660BC4">
      <w:start w:val="1"/>
      <w:numFmt w:val="decimal"/>
      <w:lvlText w:val="(%1)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F2232E"/>
    <w:multiLevelType w:val="hybridMultilevel"/>
    <w:tmpl w:val="21669352"/>
    <w:lvl w:ilvl="0" w:tplc="3E6AD3C2">
      <w:start w:val="1"/>
      <w:numFmt w:val="decimal"/>
      <w:lvlText w:val="%1)"/>
      <w:lvlJc w:val="left"/>
      <w:pPr>
        <w:ind w:left="644" w:hanging="360"/>
      </w:pPr>
      <w:rPr>
        <w:rFonts w:ascii="Consolas" w:hAnsi="Consolas" w:cs="Consolas" w:hint="default"/>
        <w:color w:val="000000" w:themeColor="text1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C266285"/>
    <w:multiLevelType w:val="hybridMultilevel"/>
    <w:tmpl w:val="50925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B2164"/>
    <w:multiLevelType w:val="hybridMultilevel"/>
    <w:tmpl w:val="0DCA7346"/>
    <w:lvl w:ilvl="0" w:tplc="687844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3B240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D3111FA"/>
    <w:multiLevelType w:val="hybridMultilevel"/>
    <w:tmpl w:val="08621B1C"/>
    <w:lvl w:ilvl="0" w:tplc="7CB00310">
      <w:start w:val="1"/>
      <w:numFmt w:val="decimal"/>
      <w:lvlText w:val="%1)"/>
      <w:lvlJc w:val="left"/>
      <w:pPr>
        <w:ind w:left="644" w:hanging="360"/>
      </w:pPr>
      <w:rPr>
        <w:rFonts w:ascii="Consolas" w:hAnsi="Consolas" w:hint="default"/>
        <w:i w:val="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F263ADA"/>
    <w:multiLevelType w:val="hybridMultilevel"/>
    <w:tmpl w:val="3E3281A0"/>
    <w:lvl w:ilvl="0" w:tplc="776870E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84F255B"/>
    <w:multiLevelType w:val="hybridMultilevel"/>
    <w:tmpl w:val="0C521142"/>
    <w:lvl w:ilvl="0" w:tplc="A34E84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586C76E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4C47B94"/>
    <w:multiLevelType w:val="hybridMultilevel"/>
    <w:tmpl w:val="EC88BCC4"/>
    <w:lvl w:ilvl="0" w:tplc="2592D44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A6924"/>
    <w:multiLevelType w:val="multilevel"/>
    <w:tmpl w:val="9A6E1A50"/>
    <w:lvl w:ilvl="0">
      <w:start w:val="1"/>
      <w:numFmt w:val="decimal"/>
      <w:lvlText w:val="(%1)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E1870BD"/>
    <w:multiLevelType w:val="hybridMultilevel"/>
    <w:tmpl w:val="0C521142"/>
    <w:lvl w:ilvl="0" w:tplc="A34E84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735D0443"/>
    <w:multiLevelType w:val="hybridMultilevel"/>
    <w:tmpl w:val="93021BB2"/>
    <w:lvl w:ilvl="0" w:tplc="9A4E302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767F3DE3"/>
    <w:multiLevelType w:val="hybridMultilevel"/>
    <w:tmpl w:val="19C63156"/>
    <w:lvl w:ilvl="0" w:tplc="0B1C7EE0">
      <w:start w:val="1"/>
      <w:numFmt w:val="decimal"/>
      <w:lvlText w:val="%1)"/>
      <w:lvlJc w:val="left"/>
      <w:pPr>
        <w:ind w:left="644" w:hanging="360"/>
      </w:pPr>
      <w:rPr>
        <w:rFonts w:ascii="Consolas" w:hAnsi="Consolas" w:cs="Consolas" w:hint="default"/>
        <w:color w:val="000000" w:themeColor="text1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8"/>
  </w:num>
  <w:num w:numId="5">
    <w:abstractNumId w:val="12"/>
  </w:num>
  <w:num w:numId="6">
    <w:abstractNumId w:val="14"/>
  </w:num>
  <w:num w:numId="7">
    <w:abstractNumId w:val="0"/>
  </w:num>
  <w:num w:numId="8">
    <w:abstractNumId w:val="2"/>
  </w:num>
  <w:num w:numId="9">
    <w:abstractNumId w:val="16"/>
  </w:num>
  <w:num w:numId="10">
    <w:abstractNumId w:val="7"/>
  </w:num>
  <w:num w:numId="11">
    <w:abstractNumId w:val="9"/>
  </w:num>
  <w:num w:numId="12">
    <w:abstractNumId w:val="5"/>
  </w:num>
  <w:num w:numId="13">
    <w:abstractNumId w:val="17"/>
  </w:num>
  <w:num w:numId="14">
    <w:abstractNumId w:val="1"/>
  </w:num>
  <w:num w:numId="15">
    <w:abstractNumId w:val="6"/>
  </w:num>
  <w:num w:numId="16">
    <w:abstractNumId w:val="15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0C"/>
    <w:rsid w:val="00007556"/>
    <w:rsid w:val="00032974"/>
    <w:rsid w:val="0003348B"/>
    <w:rsid w:val="00050D60"/>
    <w:rsid w:val="000700DE"/>
    <w:rsid w:val="00072076"/>
    <w:rsid w:val="00077587"/>
    <w:rsid w:val="00091E26"/>
    <w:rsid w:val="000D1826"/>
    <w:rsid w:val="00101DD3"/>
    <w:rsid w:val="00103C98"/>
    <w:rsid w:val="00117859"/>
    <w:rsid w:val="00124C36"/>
    <w:rsid w:val="001631C1"/>
    <w:rsid w:val="001764A1"/>
    <w:rsid w:val="001A1A0B"/>
    <w:rsid w:val="001E23BF"/>
    <w:rsid w:val="00212540"/>
    <w:rsid w:val="0021329C"/>
    <w:rsid w:val="002157A5"/>
    <w:rsid w:val="00237C28"/>
    <w:rsid w:val="00244523"/>
    <w:rsid w:val="00256899"/>
    <w:rsid w:val="00286636"/>
    <w:rsid w:val="002A6449"/>
    <w:rsid w:val="00311DD7"/>
    <w:rsid w:val="00316BA4"/>
    <w:rsid w:val="00361171"/>
    <w:rsid w:val="003778C6"/>
    <w:rsid w:val="00377F9D"/>
    <w:rsid w:val="003A6E3F"/>
    <w:rsid w:val="003B1567"/>
    <w:rsid w:val="003C7B88"/>
    <w:rsid w:val="003D6216"/>
    <w:rsid w:val="003E2D71"/>
    <w:rsid w:val="003E4FA3"/>
    <w:rsid w:val="003E71F5"/>
    <w:rsid w:val="00404494"/>
    <w:rsid w:val="00406D2F"/>
    <w:rsid w:val="0044013E"/>
    <w:rsid w:val="00463899"/>
    <w:rsid w:val="00470BD1"/>
    <w:rsid w:val="004A1C52"/>
    <w:rsid w:val="004B46CA"/>
    <w:rsid w:val="004B775F"/>
    <w:rsid w:val="004E1B3F"/>
    <w:rsid w:val="004F2FAE"/>
    <w:rsid w:val="00503823"/>
    <w:rsid w:val="00525C41"/>
    <w:rsid w:val="0056067C"/>
    <w:rsid w:val="005703A9"/>
    <w:rsid w:val="0057791B"/>
    <w:rsid w:val="005903E4"/>
    <w:rsid w:val="005A104E"/>
    <w:rsid w:val="005B04A6"/>
    <w:rsid w:val="00631E69"/>
    <w:rsid w:val="00631FB8"/>
    <w:rsid w:val="006A4366"/>
    <w:rsid w:val="006D19F9"/>
    <w:rsid w:val="006D67B1"/>
    <w:rsid w:val="006E130E"/>
    <w:rsid w:val="006E7A69"/>
    <w:rsid w:val="006F5DF4"/>
    <w:rsid w:val="007302F3"/>
    <w:rsid w:val="007347CC"/>
    <w:rsid w:val="00740852"/>
    <w:rsid w:val="007470B6"/>
    <w:rsid w:val="00750F96"/>
    <w:rsid w:val="007676F0"/>
    <w:rsid w:val="00776BC2"/>
    <w:rsid w:val="007A55A9"/>
    <w:rsid w:val="007B161F"/>
    <w:rsid w:val="007D0E22"/>
    <w:rsid w:val="007E68D5"/>
    <w:rsid w:val="008062A4"/>
    <w:rsid w:val="00842134"/>
    <w:rsid w:val="00853BCE"/>
    <w:rsid w:val="008B25F6"/>
    <w:rsid w:val="008D1808"/>
    <w:rsid w:val="008E2CBB"/>
    <w:rsid w:val="008E3AA5"/>
    <w:rsid w:val="008E52BC"/>
    <w:rsid w:val="009149C8"/>
    <w:rsid w:val="00954BB1"/>
    <w:rsid w:val="00972CC2"/>
    <w:rsid w:val="009739BD"/>
    <w:rsid w:val="009A1286"/>
    <w:rsid w:val="009A2545"/>
    <w:rsid w:val="009E4174"/>
    <w:rsid w:val="00A311A9"/>
    <w:rsid w:val="00A36C60"/>
    <w:rsid w:val="00A40914"/>
    <w:rsid w:val="00A5340D"/>
    <w:rsid w:val="00A600EF"/>
    <w:rsid w:val="00A74D0A"/>
    <w:rsid w:val="00A86783"/>
    <w:rsid w:val="00A940E3"/>
    <w:rsid w:val="00AA03C3"/>
    <w:rsid w:val="00AA3AC9"/>
    <w:rsid w:val="00AC5562"/>
    <w:rsid w:val="00B20BEA"/>
    <w:rsid w:val="00B25B71"/>
    <w:rsid w:val="00B26AA5"/>
    <w:rsid w:val="00B32F4C"/>
    <w:rsid w:val="00B77D1F"/>
    <w:rsid w:val="00BD0E3F"/>
    <w:rsid w:val="00C3303E"/>
    <w:rsid w:val="00C3488A"/>
    <w:rsid w:val="00C35C51"/>
    <w:rsid w:val="00C547F7"/>
    <w:rsid w:val="00C8058B"/>
    <w:rsid w:val="00CA543F"/>
    <w:rsid w:val="00CB3C93"/>
    <w:rsid w:val="00CE18B1"/>
    <w:rsid w:val="00CF1653"/>
    <w:rsid w:val="00CF71E5"/>
    <w:rsid w:val="00D04813"/>
    <w:rsid w:val="00D048DF"/>
    <w:rsid w:val="00D43E4F"/>
    <w:rsid w:val="00D86D3E"/>
    <w:rsid w:val="00DA0E6F"/>
    <w:rsid w:val="00E305C5"/>
    <w:rsid w:val="00E32B4D"/>
    <w:rsid w:val="00E37B59"/>
    <w:rsid w:val="00E446D5"/>
    <w:rsid w:val="00E45408"/>
    <w:rsid w:val="00E519D3"/>
    <w:rsid w:val="00EA6BDC"/>
    <w:rsid w:val="00EB60B2"/>
    <w:rsid w:val="00EB7339"/>
    <w:rsid w:val="00F147CC"/>
    <w:rsid w:val="00F6748E"/>
    <w:rsid w:val="00F76FA9"/>
    <w:rsid w:val="00F86695"/>
    <w:rsid w:val="00FA420C"/>
    <w:rsid w:val="00FD3EBC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1ABF2D-275B-4B10-BF50-577A45C8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B6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5562"/>
    <w:pPr>
      <w:keepNext/>
      <w:keepLines/>
      <w:numPr>
        <w:numId w:val="1"/>
      </w:numPr>
      <w:spacing w:before="200"/>
      <w:ind w:left="0"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7F9D"/>
    <w:pPr>
      <w:keepNext/>
      <w:keepLines/>
      <w:numPr>
        <w:numId w:val="8"/>
      </w:numPr>
      <w:spacing w:before="20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aliases w:val="Рисунок"/>
    <w:basedOn w:val="21"/>
    <w:next w:val="a"/>
    <w:link w:val="30"/>
    <w:uiPriority w:val="9"/>
    <w:unhideWhenUsed/>
    <w:rsid w:val="00A940E3"/>
    <w:p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rsid w:val="0003297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97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97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97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97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97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next w:val="a"/>
    <w:link w:val="a4"/>
    <w:qFormat/>
    <w:rsid w:val="00377F9D"/>
    <w:pPr>
      <w:tabs>
        <w:tab w:val="left" w:pos="709"/>
      </w:tabs>
      <w:spacing w:line="288" w:lineRule="auto"/>
      <w:ind w:firstLine="425"/>
      <w:jc w:val="both"/>
    </w:pPr>
  </w:style>
  <w:style w:type="character" w:customStyle="1" w:styleId="a4">
    <w:name w:val="Обычный текст Знак"/>
    <w:link w:val="a3"/>
    <w:rsid w:val="00377F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Book Title"/>
    <w:uiPriority w:val="33"/>
    <w:qFormat/>
    <w:rsid w:val="00B25B71"/>
    <w:rPr>
      <w:b/>
      <w:bCs/>
      <w:smallCaps/>
      <w:spacing w:val="5"/>
    </w:rPr>
  </w:style>
  <w:style w:type="paragraph" w:styleId="a6">
    <w:name w:val="No Spacing"/>
    <w:aliases w:val="Подрисуночная"/>
    <w:basedOn w:val="a"/>
    <w:next w:val="a"/>
    <w:uiPriority w:val="1"/>
    <w:qFormat/>
    <w:rsid w:val="00CE18B1"/>
    <w:pPr>
      <w:spacing w:after="140"/>
      <w:jc w:val="center"/>
    </w:pPr>
    <w:rPr>
      <w:sz w:val="20"/>
    </w:rPr>
  </w:style>
  <w:style w:type="character" w:customStyle="1" w:styleId="10">
    <w:name w:val="Заголовок 1 Знак"/>
    <w:basedOn w:val="a0"/>
    <w:link w:val="1"/>
    <w:uiPriority w:val="9"/>
    <w:rsid w:val="00AC556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7F9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aliases w:val="Рисунок Знак"/>
    <w:basedOn w:val="a0"/>
    <w:link w:val="3"/>
    <w:uiPriority w:val="9"/>
    <w:rsid w:val="00A940E3"/>
    <w:rPr>
      <w:rFonts w:ascii="Times New Roman" w:eastAsia="Times New Roman" w:hAnsi="Times New Roman" w:cs="Times New Roman"/>
      <w:iCs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3297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3297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329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3297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3297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329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Common">
    <w:name w:val="Common"/>
    <w:basedOn w:val="a"/>
    <w:next w:val="a"/>
    <w:link w:val="Common0"/>
    <w:rsid w:val="00032974"/>
    <w:pPr>
      <w:tabs>
        <w:tab w:val="left" w:pos="709"/>
      </w:tabs>
      <w:spacing w:line="288" w:lineRule="auto"/>
      <w:ind w:firstLine="425"/>
      <w:jc w:val="both"/>
    </w:pPr>
  </w:style>
  <w:style w:type="character" w:customStyle="1" w:styleId="Common0">
    <w:name w:val="Common Знак"/>
    <w:link w:val="Common"/>
    <w:rsid w:val="000329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aliases w:val="Формула1"/>
    <w:basedOn w:val="a"/>
    <w:next w:val="a"/>
    <w:uiPriority w:val="35"/>
    <w:unhideWhenUsed/>
    <w:rsid w:val="00E37B59"/>
    <w:pPr>
      <w:tabs>
        <w:tab w:val="left" w:pos="5103"/>
      </w:tabs>
      <w:spacing w:after="200"/>
      <w:ind w:firstLine="425"/>
      <w:jc w:val="right"/>
    </w:pPr>
    <w:rPr>
      <w:iCs/>
      <w:color w:val="000000" w:themeColor="text1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D0E2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D0E22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Emphasis"/>
    <w:basedOn w:val="a0"/>
    <w:uiPriority w:val="20"/>
    <w:qFormat/>
    <w:rsid w:val="00A940E3"/>
    <w:rPr>
      <w:i/>
      <w:iCs/>
    </w:rPr>
  </w:style>
  <w:style w:type="character" w:styleId="ab">
    <w:name w:val="Subtle Emphasis"/>
    <w:basedOn w:val="a0"/>
    <w:uiPriority w:val="19"/>
    <w:qFormat/>
    <w:rsid w:val="00A940E3"/>
    <w:rPr>
      <w:i/>
      <w:iCs/>
      <w:color w:val="808080" w:themeColor="text1" w:themeTint="7F"/>
    </w:rPr>
  </w:style>
  <w:style w:type="character" w:styleId="ac">
    <w:name w:val="Strong"/>
    <w:basedOn w:val="a0"/>
    <w:uiPriority w:val="22"/>
    <w:qFormat/>
    <w:rsid w:val="00A86783"/>
    <w:rPr>
      <w:rFonts w:ascii="Arial" w:hAnsi="Arial"/>
      <w:b w:val="0"/>
      <w:bCs/>
      <w:sz w:val="20"/>
    </w:rPr>
  </w:style>
  <w:style w:type="paragraph" w:styleId="21">
    <w:name w:val="Quote"/>
    <w:aliases w:val="Скриншот"/>
    <w:basedOn w:val="a"/>
    <w:next w:val="a"/>
    <w:link w:val="22"/>
    <w:uiPriority w:val="29"/>
    <w:qFormat/>
    <w:rsid w:val="00A940E3"/>
    <w:pPr>
      <w:spacing w:before="140"/>
      <w:jc w:val="center"/>
    </w:pPr>
    <w:rPr>
      <w:iCs/>
      <w:color w:val="000000" w:themeColor="text1"/>
    </w:rPr>
  </w:style>
  <w:style w:type="character" w:customStyle="1" w:styleId="22">
    <w:name w:val="Цитата 2 Знак"/>
    <w:aliases w:val="Скриншот Знак"/>
    <w:basedOn w:val="a0"/>
    <w:link w:val="21"/>
    <w:uiPriority w:val="29"/>
    <w:rsid w:val="00A940E3"/>
    <w:rPr>
      <w:rFonts w:ascii="Times New Roman" w:eastAsia="Times New Roman" w:hAnsi="Times New Roman" w:cs="Times New Roman"/>
      <w:iCs/>
      <w:color w:val="000000" w:themeColor="text1"/>
      <w:sz w:val="24"/>
      <w:szCs w:val="24"/>
      <w:lang w:eastAsia="ru-RU"/>
    </w:rPr>
  </w:style>
  <w:style w:type="character" w:styleId="ad">
    <w:name w:val="Intense Emphasis"/>
    <w:basedOn w:val="a0"/>
    <w:uiPriority w:val="21"/>
    <w:qFormat/>
    <w:rsid w:val="00A940E3"/>
    <w:rPr>
      <w:b/>
      <w:bCs/>
      <w:i/>
      <w:iCs/>
      <w:color w:val="5B9BD5" w:themeColor="accent1"/>
    </w:rPr>
  </w:style>
  <w:style w:type="paragraph" w:styleId="ae">
    <w:name w:val="Intense Quote"/>
    <w:basedOn w:val="a"/>
    <w:next w:val="a"/>
    <w:link w:val="af"/>
    <w:uiPriority w:val="30"/>
    <w:qFormat/>
    <w:rsid w:val="00A940E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A940E3"/>
    <w:rPr>
      <w:rFonts w:ascii="Times New Roman" w:eastAsia="Times New Roman" w:hAnsi="Times New Roman" w:cs="Times New Roman"/>
      <w:b/>
      <w:bCs/>
      <w:i/>
      <w:iCs/>
      <w:color w:val="5B9BD5" w:themeColor="accent1"/>
      <w:sz w:val="24"/>
      <w:szCs w:val="24"/>
      <w:lang w:eastAsia="ru-RU"/>
    </w:rPr>
  </w:style>
  <w:style w:type="character" w:styleId="af0">
    <w:name w:val="Subtle Reference"/>
    <w:basedOn w:val="a0"/>
    <w:uiPriority w:val="31"/>
    <w:qFormat/>
    <w:rsid w:val="00A940E3"/>
    <w:rPr>
      <w:smallCaps/>
      <w:color w:val="ED7D31" w:themeColor="accent2"/>
      <w:u w:val="single"/>
    </w:rPr>
  </w:style>
  <w:style w:type="paragraph" w:styleId="af1">
    <w:name w:val="List Paragraph"/>
    <w:aliases w:val="Код"/>
    <w:basedOn w:val="a"/>
    <w:next w:val="a"/>
    <w:link w:val="af2"/>
    <w:qFormat/>
    <w:rsid w:val="004E1B3F"/>
    <w:pPr>
      <w:contextualSpacing/>
    </w:pPr>
    <w:rPr>
      <w:rFonts w:ascii="Consolas" w:hAnsi="Consolas"/>
      <w:sz w:val="19"/>
    </w:rPr>
  </w:style>
  <w:style w:type="character" w:customStyle="1" w:styleId="af2">
    <w:name w:val="Абзац списка Знак"/>
    <w:aliases w:val="Код Знак"/>
    <w:basedOn w:val="a0"/>
    <w:link w:val="af1"/>
    <w:rsid w:val="004E1B3F"/>
    <w:rPr>
      <w:rFonts w:ascii="Consolas" w:eastAsia="Times New Roman" w:hAnsi="Consolas" w:cs="Times New Roman"/>
      <w:sz w:val="19"/>
      <w:szCs w:val="24"/>
      <w:lang w:eastAsia="ru-RU"/>
    </w:rPr>
  </w:style>
  <w:style w:type="character" w:styleId="af3">
    <w:name w:val="Placeholder Text"/>
    <w:basedOn w:val="a0"/>
    <w:uiPriority w:val="99"/>
    <w:semiHidden/>
    <w:rsid w:val="00050D60"/>
    <w:rPr>
      <w:color w:val="808080"/>
    </w:rPr>
  </w:style>
  <w:style w:type="paragraph" w:styleId="af4">
    <w:name w:val="Title"/>
    <w:basedOn w:val="a"/>
    <w:next w:val="a"/>
    <w:link w:val="af5"/>
    <w:uiPriority w:val="10"/>
    <w:qFormat/>
    <w:rsid w:val="005779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0"/>
    <w:link w:val="af4"/>
    <w:uiPriority w:val="10"/>
    <w:rsid w:val="0057791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6">
    <w:name w:val="Subtitle"/>
    <w:basedOn w:val="a"/>
    <w:next w:val="a"/>
    <w:link w:val="af7"/>
    <w:uiPriority w:val="11"/>
    <w:qFormat/>
    <w:rsid w:val="0044013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7">
    <w:name w:val="Подзаголовок Знак"/>
    <w:basedOn w:val="a0"/>
    <w:link w:val="af6"/>
    <w:uiPriority w:val="11"/>
    <w:rsid w:val="0044013E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64;&#1072;&#1073;&#1083;&#1086;&#1085;%20&#1076;&#1083;&#1103;%20&#1083;&#1072;&#107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0A748-7B67-4890-9BFE-88A9C532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</Template>
  <TotalTime>139</TotalTime>
  <Pages>10</Pages>
  <Words>2034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tolgau1@outlook.com</dc:creator>
  <cp:lastModifiedBy>Даниил Забалуев</cp:lastModifiedBy>
  <cp:revision>6</cp:revision>
  <dcterms:created xsi:type="dcterms:W3CDTF">2020-03-21T15:54:00Z</dcterms:created>
  <dcterms:modified xsi:type="dcterms:W3CDTF">2020-03-22T00:44:00Z</dcterms:modified>
</cp:coreProperties>
</file>